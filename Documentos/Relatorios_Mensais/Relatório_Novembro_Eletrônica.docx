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B579" w14:textId="15A1C71C" w:rsidR="00B01FCD" w:rsidRPr="008168AA" w:rsidRDefault="0062009B" w:rsidP="005758D8">
      <w:pPr>
        <w:pStyle w:val="PaperNumber"/>
        <w:spacing w:after="360"/>
        <w:rPr>
          <w:rFonts w:cs="Helvetica"/>
          <w:lang w:val="pt-BR"/>
        </w:rPr>
      </w:pPr>
      <w:r w:rsidRPr="000B73FB">
        <w:rPr>
          <w:rFonts w:cs="Helvetica"/>
          <w:noProof/>
          <w:color w:val="FF0000"/>
          <w:lang w:val="pt-BR" w:eastAsia="pt-BR"/>
        </w:rPr>
        <w:drawing>
          <wp:anchor distT="0" distB="0" distL="114300" distR="114300" simplePos="0" relativeHeight="251658240" behindDoc="1" locked="0" layoutInCell="1" allowOverlap="1" wp14:anchorId="7CA1F6D7" wp14:editId="6C87A24B">
            <wp:simplePos x="0" y="0"/>
            <wp:positionH relativeFrom="column">
              <wp:posOffset>-26035</wp:posOffset>
            </wp:positionH>
            <wp:positionV relativeFrom="paragraph">
              <wp:posOffset>-130810</wp:posOffset>
            </wp:positionV>
            <wp:extent cx="1914525" cy="409575"/>
            <wp:effectExtent l="19050" t="0" r="9525" b="0"/>
            <wp:wrapNone/>
            <wp:docPr id="3" name="Imagem 1" descr="saebrasil_rgb_72_p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ebrasil_rgb_72_pq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9FB108" w14:textId="77143CAD" w:rsidR="00B01FCD" w:rsidRPr="001835FE" w:rsidRDefault="00B7612A" w:rsidP="000C3681">
      <w:pPr>
        <w:pStyle w:val="Ttuloprincipal"/>
      </w:pPr>
      <w:r w:rsidRPr="001835FE">
        <w:t xml:space="preserve">Relatório de </w:t>
      </w:r>
      <w:r w:rsidR="00B2793B" w:rsidRPr="001835FE">
        <w:t>P</w:t>
      </w:r>
      <w:r w:rsidRPr="001835FE">
        <w:t>rojeto</w:t>
      </w:r>
    </w:p>
    <w:p w14:paraId="5B4C761B" w14:textId="77777777" w:rsidR="00B01FCD" w:rsidRDefault="00315413" w:rsidP="00064152">
      <w:pPr>
        <w:pStyle w:val="Copyright"/>
        <w:rPr>
          <w:rFonts w:cs="Helvetica"/>
          <w:lang w:val="pt-BR"/>
        </w:rPr>
      </w:pPr>
      <w:r>
        <w:rPr>
          <w:rFonts w:cs="Helvetica"/>
          <w:lang w:val="pt-BR"/>
        </w:rPr>
        <w:t>Relatório Eletrônica</w:t>
      </w:r>
      <w:r w:rsidR="00A17A44" w:rsidRPr="008168AA">
        <w:rPr>
          <w:rFonts w:cs="Helvetica"/>
          <w:lang w:val="pt-BR"/>
        </w:rPr>
        <w:t xml:space="preserve"> </w:t>
      </w:r>
      <w:r w:rsidR="00A512C7">
        <w:rPr>
          <w:rFonts w:cs="Helvetica"/>
          <w:lang w:val="pt-BR"/>
        </w:rPr>
        <w:t>–</w:t>
      </w:r>
      <w:r w:rsidR="00A17A44" w:rsidRPr="008168AA">
        <w:rPr>
          <w:rFonts w:cs="Helvetica"/>
          <w:lang w:val="pt-BR"/>
        </w:rPr>
        <w:t xml:space="preserve"> </w:t>
      </w:r>
      <w:r>
        <w:rPr>
          <w:rFonts w:cs="Helvetica"/>
          <w:lang w:val="pt-BR"/>
        </w:rPr>
        <w:t>Novembro</w:t>
      </w:r>
    </w:p>
    <w:p w14:paraId="0C1F7653" w14:textId="77777777" w:rsidR="000859BA" w:rsidRDefault="000859BA" w:rsidP="00064152">
      <w:pPr>
        <w:pStyle w:val="Copyright"/>
        <w:rPr>
          <w:rFonts w:cs="Helvetica"/>
          <w:lang w:val="pt-BR"/>
        </w:rPr>
      </w:pPr>
    </w:p>
    <w:p w14:paraId="0CD4858E" w14:textId="1EA71D65" w:rsidR="000859BA" w:rsidRPr="008168AA" w:rsidRDefault="000859BA" w:rsidP="00064152">
      <w:pPr>
        <w:pStyle w:val="Copyright"/>
        <w:rPr>
          <w:rFonts w:cs="Helvetica"/>
          <w:lang w:val="pt-BR"/>
        </w:rPr>
        <w:sectPr w:rsidR="000859BA" w:rsidRPr="008168AA" w:rsidSect="00D471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851" w:right="851" w:bottom="2381" w:left="851" w:header="720" w:footer="720" w:gutter="0"/>
          <w:cols w:space="720"/>
        </w:sectPr>
      </w:pPr>
    </w:p>
    <w:p w14:paraId="17F20EE6" w14:textId="77777777" w:rsidR="00315413" w:rsidRDefault="00315413" w:rsidP="0086180E">
      <w:pPr>
        <w:pStyle w:val="Title"/>
      </w:pPr>
    </w:p>
    <w:p w14:paraId="6E6E87A7" w14:textId="77777777" w:rsidR="00315413" w:rsidRDefault="00315413" w:rsidP="0086180E">
      <w:pPr>
        <w:pStyle w:val="Title"/>
      </w:pPr>
    </w:p>
    <w:p w14:paraId="248C0761" w14:textId="77777777" w:rsidR="00315413" w:rsidRDefault="00315413" w:rsidP="0086180E">
      <w:pPr>
        <w:pStyle w:val="Title"/>
      </w:pPr>
    </w:p>
    <w:p w14:paraId="4CDA9497" w14:textId="77777777" w:rsidR="00315413" w:rsidRDefault="00315413" w:rsidP="0086180E">
      <w:pPr>
        <w:pStyle w:val="Title"/>
      </w:pPr>
    </w:p>
    <w:p w14:paraId="5D81EA6A" w14:textId="77777777" w:rsidR="00315413" w:rsidRDefault="00315413" w:rsidP="0086180E">
      <w:pPr>
        <w:pStyle w:val="Title"/>
      </w:pPr>
    </w:p>
    <w:p w14:paraId="236EAB6B" w14:textId="77777777" w:rsidR="00315413" w:rsidRDefault="00315413" w:rsidP="0086180E">
      <w:pPr>
        <w:pStyle w:val="Title"/>
      </w:pPr>
    </w:p>
    <w:p w14:paraId="5869BF65" w14:textId="77777777" w:rsidR="00315413" w:rsidRDefault="00315413" w:rsidP="0086180E">
      <w:pPr>
        <w:pStyle w:val="Title"/>
      </w:pPr>
    </w:p>
    <w:p w14:paraId="1892C388" w14:textId="77777777" w:rsidR="00315413" w:rsidRDefault="00315413" w:rsidP="0086180E">
      <w:pPr>
        <w:pStyle w:val="Title"/>
      </w:pPr>
    </w:p>
    <w:p w14:paraId="024E83EA" w14:textId="77777777" w:rsidR="00315413" w:rsidRDefault="00315413" w:rsidP="0086180E">
      <w:pPr>
        <w:pStyle w:val="Title"/>
      </w:pPr>
    </w:p>
    <w:p w14:paraId="15B9B80D" w14:textId="77777777" w:rsidR="00315413" w:rsidRDefault="00315413" w:rsidP="0086180E">
      <w:pPr>
        <w:pStyle w:val="Title"/>
      </w:pPr>
    </w:p>
    <w:p w14:paraId="12B3B9AC" w14:textId="77777777" w:rsidR="00315413" w:rsidRDefault="00315413" w:rsidP="0086180E">
      <w:pPr>
        <w:pStyle w:val="Title"/>
      </w:pPr>
    </w:p>
    <w:p w14:paraId="159630BD" w14:textId="77777777" w:rsidR="00315413" w:rsidRDefault="00315413" w:rsidP="0086180E">
      <w:pPr>
        <w:pStyle w:val="Title"/>
      </w:pPr>
    </w:p>
    <w:p w14:paraId="34EE063D" w14:textId="77777777" w:rsidR="00315413" w:rsidRDefault="00315413" w:rsidP="0086180E">
      <w:pPr>
        <w:pStyle w:val="Title"/>
      </w:pPr>
    </w:p>
    <w:p w14:paraId="7A539F0E" w14:textId="77777777" w:rsidR="00315413" w:rsidRDefault="00315413" w:rsidP="0086180E">
      <w:pPr>
        <w:pStyle w:val="Title"/>
      </w:pPr>
    </w:p>
    <w:p w14:paraId="15777EAA" w14:textId="77777777" w:rsidR="00315413" w:rsidRDefault="00315413" w:rsidP="0086180E">
      <w:pPr>
        <w:pStyle w:val="Title"/>
      </w:pPr>
    </w:p>
    <w:p w14:paraId="3B11ED16" w14:textId="77777777" w:rsidR="00315413" w:rsidRDefault="00315413" w:rsidP="0086180E">
      <w:pPr>
        <w:pStyle w:val="Title"/>
      </w:pPr>
    </w:p>
    <w:p w14:paraId="435B1CA8" w14:textId="77777777" w:rsidR="00315413" w:rsidRDefault="00315413" w:rsidP="0086180E">
      <w:pPr>
        <w:pStyle w:val="Title"/>
      </w:pPr>
    </w:p>
    <w:p w14:paraId="2892D59D" w14:textId="77777777" w:rsidR="00315413" w:rsidRDefault="00315413" w:rsidP="0086180E">
      <w:pPr>
        <w:pStyle w:val="Title"/>
      </w:pPr>
    </w:p>
    <w:p w14:paraId="0A15CCB9" w14:textId="77777777" w:rsidR="00315413" w:rsidRDefault="00315413" w:rsidP="0086180E">
      <w:pPr>
        <w:pStyle w:val="Title"/>
      </w:pPr>
    </w:p>
    <w:p w14:paraId="328E511B" w14:textId="77777777" w:rsidR="00315413" w:rsidRDefault="00315413" w:rsidP="0086180E">
      <w:pPr>
        <w:pStyle w:val="Title"/>
      </w:pPr>
    </w:p>
    <w:p w14:paraId="22AF600D" w14:textId="77777777" w:rsidR="00315413" w:rsidRDefault="00315413" w:rsidP="0086180E">
      <w:pPr>
        <w:pStyle w:val="Title"/>
      </w:pPr>
    </w:p>
    <w:p w14:paraId="76198088" w14:textId="77777777" w:rsidR="00315413" w:rsidRDefault="00315413" w:rsidP="0086180E">
      <w:pPr>
        <w:pStyle w:val="Title"/>
      </w:pPr>
    </w:p>
    <w:p w14:paraId="75BA6BAA" w14:textId="77777777" w:rsidR="00315413" w:rsidRDefault="00315413" w:rsidP="0086180E">
      <w:pPr>
        <w:pStyle w:val="Title"/>
      </w:pPr>
    </w:p>
    <w:p w14:paraId="10B2E765" w14:textId="77777777" w:rsidR="00315413" w:rsidRDefault="00315413" w:rsidP="0086180E">
      <w:pPr>
        <w:pStyle w:val="Title"/>
      </w:pPr>
    </w:p>
    <w:p w14:paraId="2088F9B3" w14:textId="77777777" w:rsidR="00315413" w:rsidRDefault="00315413" w:rsidP="0086180E">
      <w:pPr>
        <w:pStyle w:val="Title"/>
      </w:pPr>
    </w:p>
    <w:p w14:paraId="4BAE93C8" w14:textId="77777777" w:rsidR="00315413" w:rsidRDefault="00315413" w:rsidP="0086180E">
      <w:pPr>
        <w:pStyle w:val="Title"/>
      </w:pPr>
    </w:p>
    <w:p w14:paraId="502AB20B" w14:textId="77777777" w:rsidR="00315413" w:rsidRDefault="00315413" w:rsidP="0086180E">
      <w:pPr>
        <w:pStyle w:val="Title"/>
      </w:pPr>
    </w:p>
    <w:p w14:paraId="595ABE03" w14:textId="77777777" w:rsidR="00315413" w:rsidRDefault="00315413" w:rsidP="0086180E">
      <w:pPr>
        <w:pStyle w:val="Title"/>
      </w:pPr>
    </w:p>
    <w:p w14:paraId="5067EAEB" w14:textId="77777777" w:rsidR="00315413" w:rsidRDefault="00315413" w:rsidP="0086180E">
      <w:pPr>
        <w:pStyle w:val="Title"/>
      </w:pPr>
    </w:p>
    <w:p w14:paraId="0D3332C0" w14:textId="77777777" w:rsidR="00315413" w:rsidRDefault="00315413" w:rsidP="0086180E">
      <w:pPr>
        <w:pStyle w:val="Title"/>
      </w:pPr>
    </w:p>
    <w:p w14:paraId="71A3D881" w14:textId="3DAC11C9" w:rsidR="00FD4BBA" w:rsidRPr="008168AA" w:rsidRDefault="00FD4BBA" w:rsidP="0086180E">
      <w:pPr>
        <w:pStyle w:val="Title"/>
      </w:pPr>
      <w:r w:rsidRPr="008168AA">
        <w:t>apêndice</w:t>
      </w:r>
      <w:r w:rsidR="008168AA">
        <w:t xml:space="preserve"> A</w:t>
      </w:r>
    </w:p>
    <w:p w14:paraId="35B5B46A" w14:textId="77777777" w:rsidR="002461D1" w:rsidRDefault="00C1667C" w:rsidP="002461D1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2A6A11C1" wp14:editId="4237F25A">
            <wp:extent cx="2794751" cy="1261414"/>
            <wp:effectExtent l="19050" t="0" r="5599" b="0"/>
            <wp:docPr id="25" name="Imagem 24" descr="09-flexion-0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flexion-00.t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751" cy="126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218C" w14:textId="77777777" w:rsidR="00923A53" w:rsidRPr="008115B4" w:rsidRDefault="002461D1" w:rsidP="002461D1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1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Logotipo Baja SAE </w:t>
      </w:r>
      <w:r w:rsidR="00BD7652">
        <w:rPr>
          <w:color w:val="auto"/>
          <w:lang w:val="pt-BR"/>
        </w:rPr>
        <w:t>BRASIL</w:t>
      </w:r>
    </w:p>
    <w:p w14:paraId="562EC5EF" w14:textId="77777777" w:rsidR="004311F2" w:rsidRDefault="00E31917" w:rsidP="004311F2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77594D58" wp14:editId="37F92354">
            <wp:extent cx="2520000" cy="3783333"/>
            <wp:effectExtent l="19050" t="0" r="0" b="0"/>
            <wp:docPr id="23" name="Imagem 22" descr="Figura A02 - Análise modal de torção do chas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A02 - Análise modal de torção do chassi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4601" w14:textId="77777777" w:rsidR="009E53D2" w:rsidRPr="008115B4" w:rsidRDefault="004311F2" w:rsidP="004311F2">
      <w:pPr>
        <w:pStyle w:val="Caption"/>
        <w:jc w:val="center"/>
        <w:rPr>
          <w:rFonts w:ascii="Times New Roman" w:hAnsi="Times New Roman"/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2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Juízes de Segurança durante a Competição Formula SAE </w:t>
      </w:r>
      <w:r w:rsidR="00BD7652">
        <w:rPr>
          <w:color w:val="auto"/>
          <w:lang w:val="pt-BR"/>
        </w:rPr>
        <w:t>BRASIL</w:t>
      </w:r>
      <w:r w:rsidRPr="008115B4">
        <w:rPr>
          <w:color w:val="auto"/>
          <w:lang w:val="pt-BR"/>
        </w:rPr>
        <w:t xml:space="preserve"> 2014</w:t>
      </w:r>
    </w:p>
    <w:p w14:paraId="63C66895" w14:textId="77777777" w:rsidR="00DA2C13" w:rsidRDefault="00E31917" w:rsidP="00DA2C13">
      <w:pPr>
        <w:keepNext/>
        <w:spacing w:after="240"/>
        <w:jc w:val="center"/>
      </w:pPr>
      <w:r w:rsidRPr="008168AA">
        <w:rPr>
          <w:rFonts w:ascii="Times New Roman" w:hAnsi="Times New Roman"/>
          <w:noProof/>
          <w:lang w:val="pt-BR" w:eastAsia="pt-BR"/>
        </w:rPr>
        <w:drawing>
          <wp:inline distT="0" distB="0" distL="0" distR="0" wp14:anchorId="6BCD18D1" wp14:editId="363DF8D2">
            <wp:extent cx="2304000" cy="2880000"/>
            <wp:effectExtent l="19050" t="0" r="1050" b="0"/>
            <wp:docPr id="24" name="Imagem 23" descr="Figura A03 - Análise modal de flexão do chas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 A03 - Análise modal de flexão do chassi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FC43" w14:textId="77777777" w:rsidR="00DA2C13" w:rsidRPr="008115B4" w:rsidRDefault="00DA2C13" w:rsidP="00DA2C13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3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Logotipo Baja </w:t>
      </w:r>
      <w:r w:rsidR="00BD7652">
        <w:rPr>
          <w:color w:val="auto"/>
          <w:lang w:val="pt-BR"/>
        </w:rPr>
        <w:t>SAE BRASIL</w:t>
      </w:r>
      <w:r w:rsidRPr="008115B4">
        <w:rPr>
          <w:color w:val="auto"/>
          <w:lang w:val="pt-BR"/>
        </w:rPr>
        <w:t xml:space="preserve"> 20 Anos</w:t>
      </w:r>
    </w:p>
    <w:p w14:paraId="1A2871E8" w14:textId="77777777" w:rsidR="00DA2C13" w:rsidRDefault="00DA2C13" w:rsidP="00DA2C13">
      <w:pPr>
        <w:keepNext/>
      </w:pPr>
      <w:r>
        <w:rPr>
          <w:noProof/>
          <w:lang w:val="pt-BR" w:eastAsia="pt-BR"/>
        </w:rPr>
        <w:drawing>
          <wp:inline distT="0" distB="0" distL="0" distR="0" wp14:anchorId="027F638A" wp14:editId="6C1A510A">
            <wp:extent cx="3011170" cy="1027248"/>
            <wp:effectExtent l="19050" t="0" r="0" b="0"/>
            <wp:docPr id="4" name="Imagem 3" descr="Juizes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izes de Projeto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0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8369" w14:textId="77777777" w:rsidR="00DA2C13" w:rsidRPr="008115B4" w:rsidRDefault="00DA2C13" w:rsidP="00DA2C13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A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Figura_A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4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Imagem Site da SAE, Seção Voluntários e Comitê</w:t>
      </w:r>
    </w:p>
    <w:p w14:paraId="3B0C1A7A" w14:textId="77777777" w:rsidR="00B01FCD" w:rsidRPr="008168AA" w:rsidRDefault="00B01FCD" w:rsidP="002461D1">
      <w:pPr>
        <w:spacing w:after="240"/>
        <w:jc w:val="center"/>
        <w:rPr>
          <w:rFonts w:ascii="Times New Roman" w:hAnsi="Times New Roman"/>
          <w:b/>
          <w:lang w:val="pt-BR"/>
        </w:rPr>
        <w:sectPr w:rsidR="00B01FCD" w:rsidRPr="008168AA" w:rsidSect="00064152">
          <w:type w:val="continuous"/>
          <w:pgSz w:w="11907" w:h="16840" w:code="9"/>
          <w:pgMar w:top="851" w:right="851" w:bottom="2381" w:left="851" w:header="720" w:footer="720" w:gutter="0"/>
          <w:cols w:num="2" w:space="567"/>
        </w:sectPr>
      </w:pPr>
    </w:p>
    <w:p w14:paraId="5A609129" w14:textId="77777777" w:rsidR="00642D3E" w:rsidRDefault="00642D3E" w:rsidP="009B1184">
      <w:pPr>
        <w:pStyle w:val="Body"/>
        <w:rPr>
          <w:b/>
          <w:lang w:val="pt-BR"/>
        </w:rPr>
      </w:pPr>
    </w:p>
    <w:p w14:paraId="45ADBFBD" w14:textId="77777777" w:rsidR="002461D1" w:rsidRDefault="002461D1">
      <w:pPr>
        <w:rPr>
          <w:rFonts w:cs="Helvetica"/>
          <w:b/>
          <w:caps/>
          <w:sz w:val="22"/>
          <w:lang w:val="pt-BR"/>
        </w:rPr>
      </w:pPr>
      <w:r>
        <w:rPr>
          <w:rFonts w:cs="Helvetica"/>
          <w:lang w:val="pt-BR"/>
        </w:rPr>
        <w:br w:type="page"/>
      </w:r>
    </w:p>
    <w:p w14:paraId="35A19A71" w14:textId="77777777" w:rsidR="002461D1" w:rsidRDefault="002461D1" w:rsidP="0086180E">
      <w:pPr>
        <w:pStyle w:val="Title"/>
      </w:pPr>
      <w:r w:rsidRPr="008168AA">
        <w:lastRenderedPageBreak/>
        <w:t>apêndice</w:t>
      </w:r>
      <w:r>
        <w:t xml:space="preserve"> B</w:t>
      </w:r>
    </w:p>
    <w:p w14:paraId="13AEA04B" w14:textId="77777777" w:rsidR="002461D1" w:rsidRDefault="002461D1" w:rsidP="004311F2">
      <w:pPr>
        <w:pStyle w:val="Head1"/>
        <w:jc w:val="center"/>
      </w:pPr>
      <w:r>
        <w:rPr>
          <w:rFonts w:cs="Helvetica"/>
          <w:noProof/>
          <w:lang w:val="pt-BR" w:eastAsia="pt-BR"/>
        </w:rPr>
        <w:drawing>
          <wp:inline distT="0" distB="0" distL="0" distR="0" wp14:anchorId="48A3D768" wp14:editId="508B9B67">
            <wp:extent cx="5735365" cy="4320000"/>
            <wp:effectExtent l="19050" t="0" r="0" b="0"/>
            <wp:docPr id="8" name="Imagem 7" descr="Juizes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izes de Projeto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5365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C6A" w14:textId="77777777" w:rsidR="002461D1" w:rsidRPr="008115B4" w:rsidRDefault="002461D1" w:rsidP="002461D1">
      <w:pPr>
        <w:pStyle w:val="Caption"/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B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Figura_B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1</w:t>
      </w:r>
      <w:r w:rsidR="00F77FF3" w:rsidRPr="008115B4">
        <w:rPr>
          <w:color w:val="auto"/>
        </w:rPr>
        <w:fldChar w:fldCharType="end"/>
      </w:r>
      <w:r w:rsidRPr="008115B4">
        <w:rPr>
          <w:color w:val="auto"/>
          <w:lang w:val="pt-BR"/>
        </w:rPr>
        <w:t xml:space="preserve"> – Juízes de Apresentação de Projeto durante a Competição Baja Regional Sudeste 2015</w:t>
      </w:r>
    </w:p>
    <w:p w14:paraId="4276C6B4" w14:textId="77777777" w:rsidR="002461D1" w:rsidRDefault="002461D1" w:rsidP="004311F2">
      <w:pPr>
        <w:keepNext/>
        <w:spacing w:after="240"/>
        <w:jc w:val="center"/>
      </w:pPr>
      <w:r>
        <w:rPr>
          <w:noProof/>
          <w:lang w:val="pt-BR" w:eastAsia="pt-BR"/>
        </w:rPr>
        <w:drawing>
          <wp:inline distT="0" distB="0" distL="0" distR="0" wp14:anchorId="16D5AA78" wp14:editId="1DF96E3A">
            <wp:extent cx="4794619" cy="3600000"/>
            <wp:effectExtent l="19050" t="0" r="5981" b="0"/>
            <wp:docPr id="9" name="Imagem 8" descr="BAJ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JA 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46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CA12" w14:textId="77777777" w:rsidR="002461D1" w:rsidRPr="008115B4" w:rsidRDefault="002461D1" w:rsidP="004311F2">
      <w:pPr>
        <w:pStyle w:val="Caption"/>
        <w:tabs>
          <w:tab w:val="left" w:pos="4395"/>
        </w:tabs>
        <w:jc w:val="center"/>
        <w:rPr>
          <w:color w:val="auto"/>
          <w:lang w:val="pt-BR"/>
        </w:rPr>
      </w:pPr>
      <w:r w:rsidRPr="008115B4">
        <w:rPr>
          <w:color w:val="auto"/>
          <w:lang w:val="pt-BR"/>
        </w:rPr>
        <w:t xml:space="preserve">Figura B </w:t>
      </w:r>
      <w:r w:rsidR="00F77FF3" w:rsidRPr="008115B4">
        <w:rPr>
          <w:color w:val="auto"/>
        </w:rPr>
        <w:fldChar w:fldCharType="begin"/>
      </w:r>
      <w:r w:rsidRPr="008115B4">
        <w:rPr>
          <w:color w:val="auto"/>
          <w:lang w:val="pt-BR"/>
        </w:rPr>
        <w:instrText xml:space="preserve"> SEQ Figura_B \* ARABIC </w:instrText>
      </w:r>
      <w:r w:rsidR="00F77FF3" w:rsidRPr="008115B4">
        <w:rPr>
          <w:color w:val="auto"/>
        </w:rPr>
        <w:fldChar w:fldCharType="separate"/>
      </w:r>
      <w:r w:rsidR="00AF2265">
        <w:rPr>
          <w:noProof/>
          <w:color w:val="auto"/>
          <w:lang w:val="pt-BR"/>
        </w:rPr>
        <w:t>2</w:t>
      </w:r>
      <w:r w:rsidR="00F77FF3" w:rsidRPr="008115B4">
        <w:rPr>
          <w:color w:val="auto"/>
        </w:rPr>
        <w:fldChar w:fldCharType="end"/>
      </w:r>
      <w:r w:rsidR="00AF2265" w:rsidRP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–</w:t>
      </w:r>
      <w:r w:rsid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Comitê</w:t>
      </w:r>
      <w:r w:rsidR="00AF2265">
        <w:rPr>
          <w:color w:val="auto"/>
          <w:lang w:val="pt-BR"/>
        </w:rPr>
        <w:t xml:space="preserve"> </w:t>
      </w:r>
      <w:r w:rsidR="004311F2" w:rsidRPr="008115B4">
        <w:rPr>
          <w:color w:val="auto"/>
          <w:lang w:val="pt-BR"/>
        </w:rPr>
        <w:t>Técnico Baja Regional Sul 2014</w:t>
      </w:r>
    </w:p>
    <w:sectPr w:rsidR="002461D1" w:rsidRPr="008115B4" w:rsidSect="00D47134">
      <w:type w:val="continuous"/>
      <w:pgSz w:w="11907" w:h="16840" w:code="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3141B" w14:textId="77777777" w:rsidR="00F60BDF" w:rsidRDefault="00F60BDF" w:rsidP="00927CB6">
      <w:r>
        <w:separator/>
      </w:r>
    </w:p>
    <w:p w14:paraId="50D73556" w14:textId="77777777" w:rsidR="00F60BDF" w:rsidRDefault="00F60BDF"/>
  </w:endnote>
  <w:endnote w:type="continuationSeparator" w:id="0">
    <w:p w14:paraId="2C465528" w14:textId="77777777" w:rsidR="00F60BDF" w:rsidRDefault="00F60BDF" w:rsidP="00927CB6">
      <w:r>
        <w:continuationSeparator/>
      </w:r>
    </w:p>
    <w:p w14:paraId="213D9B8D" w14:textId="77777777" w:rsidR="00F60BDF" w:rsidRDefault="00F60B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FE33F" w14:textId="77777777" w:rsidR="000439D9" w:rsidRDefault="00043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3266772"/>
      <w:docPartObj>
        <w:docPartGallery w:val="Page Numbers (Bottom of Page)"/>
        <w:docPartUnique/>
      </w:docPartObj>
    </w:sdtPr>
    <w:sdtEndPr/>
    <w:sdtContent>
      <w:p w14:paraId="452B4820" w14:textId="77777777" w:rsidR="00923A53" w:rsidRDefault="00F77FF3">
        <w:pPr>
          <w:pStyle w:val="Footer"/>
          <w:jc w:val="center"/>
        </w:pPr>
        <w:r>
          <w:fldChar w:fldCharType="begin"/>
        </w:r>
        <w:r w:rsidR="009408F4">
          <w:instrText xml:space="preserve"> PAGE   \* MERGEFORMAT </w:instrText>
        </w:r>
        <w:r>
          <w:fldChar w:fldCharType="separate"/>
        </w:r>
        <w:r w:rsidR="00BD76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7AD782" w14:textId="77777777" w:rsidR="00923A53" w:rsidRDefault="00923A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8DBB" w14:textId="77777777" w:rsidR="000439D9" w:rsidRDefault="00043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94A61" w14:textId="77777777" w:rsidR="00F60BDF" w:rsidRDefault="00F60BDF" w:rsidP="00927CB6">
      <w:r>
        <w:separator/>
      </w:r>
    </w:p>
    <w:p w14:paraId="3FC71D5E" w14:textId="77777777" w:rsidR="00F60BDF" w:rsidRDefault="00F60BDF"/>
  </w:footnote>
  <w:footnote w:type="continuationSeparator" w:id="0">
    <w:p w14:paraId="276E5387" w14:textId="77777777" w:rsidR="00F60BDF" w:rsidRDefault="00F60BDF" w:rsidP="00927CB6">
      <w:r>
        <w:continuationSeparator/>
      </w:r>
    </w:p>
    <w:p w14:paraId="4E872986" w14:textId="77777777" w:rsidR="00F60BDF" w:rsidRDefault="00F60B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3588" w14:textId="77777777" w:rsidR="000439D9" w:rsidRDefault="00043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B739" w14:textId="77777777" w:rsidR="000439D9" w:rsidRDefault="000439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BC98" w14:textId="77777777" w:rsidR="000439D9" w:rsidRDefault="00043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66EC94C"/>
    <w:lvl w:ilvl="0">
      <w:numFmt w:val="decimal"/>
      <w:pStyle w:val="lista"/>
      <w:lvlText w:val="*"/>
      <w:lvlJc w:val="left"/>
    </w:lvl>
  </w:abstractNum>
  <w:abstractNum w:abstractNumId="1" w15:restartNumberingAfterBreak="0">
    <w:nsid w:val="05053B8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" w15:restartNumberingAfterBreak="0">
    <w:nsid w:val="05456171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3" w15:restartNumberingAfterBreak="0">
    <w:nsid w:val="07DC245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4" w15:restartNumberingAfterBreak="0">
    <w:nsid w:val="089A26EC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5" w15:restartNumberingAfterBreak="0">
    <w:nsid w:val="0EC833EF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6" w15:restartNumberingAfterBreak="0">
    <w:nsid w:val="193B2D1D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7" w15:restartNumberingAfterBreak="0">
    <w:nsid w:val="1CC15D69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8" w15:restartNumberingAfterBreak="0">
    <w:nsid w:val="21B564C6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9" w15:restartNumberingAfterBreak="0">
    <w:nsid w:val="28A1541E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0" w15:restartNumberingAfterBreak="0">
    <w:nsid w:val="2D7946B7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1" w15:restartNumberingAfterBreak="0">
    <w:nsid w:val="2EF941EF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2" w15:restartNumberingAfterBreak="0">
    <w:nsid w:val="305B508F"/>
    <w:multiLevelType w:val="hybridMultilevel"/>
    <w:tmpl w:val="8ED03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972C1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4" w15:restartNumberingAfterBreak="0">
    <w:nsid w:val="43C22A72"/>
    <w:multiLevelType w:val="hybridMultilevel"/>
    <w:tmpl w:val="1C3EB6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0C5ABA"/>
    <w:multiLevelType w:val="singleLevel"/>
    <w:tmpl w:val="9DF2FA42"/>
    <w:lvl w:ilvl="0">
      <w:start w:val="1"/>
      <w:numFmt w:val="decimal"/>
      <w:pStyle w:val="listanumerada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5F3778F8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7" w15:restartNumberingAfterBreak="0">
    <w:nsid w:val="69C16E47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18" w15:restartNumberingAfterBreak="0">
    <w:nsid w:val="71604DCD"/>
    <w:multiLevelType w:val="singleLevel"/>
    <w:tmpl w:val="E368B7EE"/>
    <w:lvl w:ilvl="0">
      <w:start w:val="1"/>
      <w:numFmt w:val="decimal"/>
      <w:pStyle w:val="Referenc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3997DC5"/>
    <w:multiLevelType w:val="singleLevel"/>
    <w:tmpl w:val="A1B04AE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741A595A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1" w15:restartNumberingAfterBreak="0">
    <w:nsid w:val="7477441B"/>
    <w:multiLevelType w:val="singleLevel"/>
    <w:tmpl w:val="199E1F42"/>
    <w:lvl w:ilvl="0">
      <w:start w:val="1"/>
      <w:numFmt w:val="decimal"/>
      <w:lvlText w:val="%1"/>
      <w:legacy w:legacy="1" w:legacySpace="0" w:legacyIndent="360"/>
      <w:lvlJc w:val="left"/>
      <w:pPr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2" w15:restartNumberingAfterBreak="0">
    <w:nsid w:val="782D2992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abstractNum w:abstractNumId="23" w15:restartNumberingAfterBreak="0">
    <w:nsid w:val="7F7D3A3A"/>
    <w:multiLevelType w:val="singleLevel"/>
    <w:tmpl w:val="ED7AFD5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Helvetica" w:hAnsi="Helvetica" w:hint="default"/>
        <w:b w:val="0"/>
        <w:i w:val="0"/>
        <w:sz w:val="20"/>
        <w:u w:val="none"/>
      </w:rPr>
    </w:lvl>
  </w:abstractNum>
  <w:num w:numId="1">
    <w:abstractNumId w:val="0"/>
    <w:lvlOverride w:ilvl="0">
      <w:lvl w:ilvl="0">
        <w:start w:val="1"/>
        <w:numFmt w:val="bullet"/>
        <w:pStyle w:val="lista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1"/>
  </w:num>
  <w:num w:numId="4">
    <w:abstractNumId w:val="0"/>
    <w:lvlOverride w:ilvl="0">
      <w:lvl w:ilvl="0">
        <w:start w:val="1"/>
        <w:numFmt w:val="bullet"/>
        <w:pStyle w:val="lista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22"/>
  </w:num>
  <w:num w:numId="10">
    <w:abstractNumId w:val="2"/>
  </w:num>
  <w:num w:numId="11">
    <w:abstractNumId w:val="17"/>
  </w:num>
  <w:num w:numId="12">
    <w:abstractNumId w:val="3"/>
  </w:num>
  <w:num w:numId="13">
    <w:abstractNumId w:val="16"/>
  </w:num>
  <w:num w:numId="14">
    <w:abstractNumId w:val="7"/>
  </w:num>
  <w:num w:numId="15">
    <w:abstractNumId w:val="19"/>
  </w:num>
  <w:num w:numId="16">
    <w:abstractNumId w:val="4"/>
  </w:num>
  <w:num w:numId="17">
    <w:abstractNumId w:val="20"/>
  </w:num>
  <w:num w:numId="18">
    <w:abstractNumId w:val="13"/>
  </w:num>
  <w:num w:numId="19">
    <w:abstractNumId w:val="23"/>
  </w:num>
  <w:num w:numId="20">
    <w:abstractNumId w:val="9"/>
  </w:num>
  <w:num w:numId="21">
    <w:abstractNumId w:val="8"/>
  </w:num>
  <w:num w:numId="22">
    <w:abstractNumId w:val="11"/>
  </w:num>
  <w:num w:numId="23">
    <w:abstractNumId w:val="18"/>
  </w:num>
  <w:num w:numId="24">
    <w:abstractNumId w:val="14"/>
  </w:num>
  <w:num w:numId="25">
    <w:abstractNumId w:val="12"/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A"/>
    <w:rsid w:val="00030174"/>
    <w:rsid w:val="000439D9"/>
    <w:rsid w:val="00044C2F"/>
    <w:rsid w:val="00064152"/>
    <w:rsid w:val="000859BA"/>
    <w:rsid w:val="000A65D3"/>
    <w:rsid w:val="000B73FB"/>
    <w:rsid w:val="000C120B"/>
    <w:rsid w:val="000C3681"/>
    <w:rsid w:val="000C4F2A"/>
    <w:rsid w:val="000D622D"/>
    <w:rsid w:val="000E1942"/>
    <w:rsid w:val="000E6034"/>
    <w:rsid w:val="00130A98"/>
    <w:rsid w:val="00131D59"/>
    <w:rsid w:val="001408F2"/>
    <w:rsid w:val="00156A3D"/>
    <w:rsid w:val="001835FE"/>
    <w:rsid w:val="00184F4F"/>
    <w:rsid w:val="001855CB"/>
    <w:rsid w:val="0019068D"/>
    <w:rsid w:val="001D5A69"/>
    <w:rsid w:val="001E05B0"/>
    <w:rsid w:val="001F21AE"/>
    <w:rsid w:val="002035BB"/>
    <w:rsid w:val="00211943"/>
    <w:rsid w:val="002461D1"/>
    <w:rsid w:val="002519F5"/>
    <w:rsid w:val="00263177"/>
    <w:rsid w:val="002D175F"/>
    <w:rsid w:val="002D3712"/>
    <w:rsid w:val="00315413"/>
    <w:rsid w:val="00380FCB"/>
    <w:rsid w:val="003E3F24"/>
    <w:rsid w:val="003E7445"/>
    <w:rsid w:val="00407375"/>
    <w:rsid w:val="004311F2"/>
    <w:rsid w:val="004851CE"/>
    <w:rsid w:val="004C2FB2"/>
    <w:rsid w:val="004D2344"/>
    <w:rsid w:val="00543F54"/>
    <w:rsid w:val="005758D8"/>
    <w:rsid w:val="00584607"/>
    <w:rsid w:val="005A1160"/>
    <w:rsid w:val="005C7A25"/>
    <w:rsid w:val="005E2EF0"/>
    <w:rsid w:val="00616D5E"/>
    <w:rsid w:val="0062009B"/>
    <w:rsid w:val="00624EA0"/>
    <w:rsid w:val="00642D3E"/>
    <w:rsid w:val="00654DFC"/>
    <w:rsid w:val="006B6B33"/>
    <w:rsid w:val="006B73B9"/>
    <w:rsid w:val="006C2159"/>
    <w:rsid w:val="006C5F11"/>
    <w:rsid w:val="006D72D5"/>
    <w:rsid w:val="006E2355"/>
    <w:rsid w:val="006E66E3"/>
    <w:rsid w:val="006F1513"/>
    <w:rsid w:val="00716A87"/>
    <w:rsid w:val="00765F62"/>
    <w:rsid w:val="007753CD"/>
    <w:rsid w:val="007B7464"/>
    <w:rsid w:val="007B783D"/>
    <w:rsid w:val="007E48F9"/>
    <w:rsid w:val="007F018C"/>
    <w:rsid w:val="00800ECD"/>
    <w:rsid w:val="008115B4"/>
    <w:rsid w:val="00811E8D"/>
    <w:rsid w:val="00816066"/>
    <w:rsid w:val="008168AA"/>
    <w:rsid w:val="0082026E"/>
    <w:rsid w:val="00824426"/>
    <w:rsid w:val="00846762"/>
    <w:rsid w:val="0086180E"/>
    <w:rsid w:val="008A26FC"/>
    <w:rsid w:val="008B5BDC"/>
    <w:rsid w:val="008B6CF8"/>
    <w:rsid w:val="008C13D1"/>
    <w:rsid w:val="008C6B64"/>
    <w:rsid w:val="00912B5D"/>
    <w:rsid w:val="00923347"/>
    <w:rsid w:val="00923A53"/>
    <w:rsid w:val="009272D2"/>
    <w:rsid w:val="00927812"/>
    <w:rsid w:val="00927CB6"/>
    <w:rsid w:val="0093264E"/>
    <w:rsid w:val="0093378C"/>
    <w:rsid w:val="00937772"/>
    <w:rsid w:val="009408F4"/>
    <w:rsid w:val="00982898"/>
    <w:rsid w:val="009A3E75"/>
    <w:rsid w:val="009B1184"/>
    <w:rsid w:val="009B1421"/>
    <w:rsid w:val="009D3474"/>
    <w:rsid w:val="009E53D2"/>
    <w:rsid w:val="00A11D2C"/>
    <w:rsid w:val="00A17A44"/>
    <w:rsid w:val="00A315EB"/>
    <w:rsid w:val="00A32E48"/>
    <w:rsid w:val="00A33A81"/>
    <w:rsid w:val="00A34F2E"/>
    <w:rsid w:val="00A35617"/>
    <w:rsid w:val="00A4415A"/>
    <w:rsid w:val="00A45C0B"/>
    <w:rsid w:val="00A512C7"/>
    <w:rsid w:val="00AB4362"/>
    <w:rsid w:val="00AC2537"/>
    <w:rsid w:val="00AC7B88"/>
    <w:rsid w:val="00AE6808"/>
    <w:rsid w:val="00AF2265"/>
    <w:rsid w:val="00B01FCD"/>
    <w:rsid w:val="00B07975"/>
    <w:rsid w:val="00B1279F"/>
    <w:rsid w:val="00B15D87"/>
    <w:rsid w:val="00B254B6"/>
    <w:rsid w:val="00B2793B"/>
    <w:rsid w:val="00B60E1A"/>
    <w:rsid w:val="00B7612A"/>
    <w:rsid w:val="00BA3F55"/>
    <w:rsid w:val="00BC1F91"/>
    <w:rsid w:val="00BD7652"/>
    <w:rsid w:val="00BF41BE"/>
    <w:rsid w:val="00C1667C"/>
    <w:rsid w:val="00C3527C"/>
    <w:rsid w:val="00C37BCC"/>
    <w:rsid w:val="00C44697"/>
    <w:rsid w:val="00C70F1B"/>
    <w:rsid w:val="00CB2473"/>
    <w:rsid w:val="00CF51FF"/>
    <w:rsid w:val="00D0117D"/>
    <w:rsid w:val="00D02ADD"/>
    <w:rsid w:val="00D26A04"/>
    <w:rsid w:val="00D47134"/>
    <w:rsid w:val="00D474F2"/>
    <w:rsid w:val="00D5034C"/>
    <w:rsid w:val="00D7405C"/>
    <w:rsid w:val="00D80CCD"/>
    <w:rsid w:val="00DA2C13"/>
    <w:rsid w:val="00DD0004"/>
    <w:rsid w:val="00DF4A38"/>
    <w:rsid w:val="00DF4C68"/>
    <w:rsid w:val="00DF662E"/>
    <w:rsid w:val="00E119FD"/>
    <w:rsid w:val="00E31917"/>
    <w:rsid w:val="00E47E91"/>
    <w:rsid w:val="00EA6DB6"/>
    <w:rsid w:val="00EB04F1"/>
    <w:rsid w:val="00F33A98"/>
    <w:rsid w:val="00F47D49"/>
    <w:rsid w:val="00F60BDF"/>
    <w:rsid w:val="00F77FF3"/>
    <w:rsid w:val="00F823D4"/>
    <w:rsid w:val="00FB03CC"/>
    <w:rsid w:val="00FD4BBA"/>
    <w:rsid w:val="00FE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D1A94C"/>
  <w15:docId w15:val="{B1725596-FBA9-49D6-B5EA-D0628CA8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855CB"/>
    <w:rPr>
      <w:rFonts w:ascii="Helvetica" w:hAnsi="Helvetica"/>
      <w:lang w:val="en-US" w:eastAsia="en-US"/>
    </w:rPr>
  </w:style>
  <w:style w:type="paragraph" w:styleId="Heading1">
    <w:name w:val="heading 1"/>
    <w:basedOn w:val="Normal"/>
    <w:next w:val="Normal"/>
    <w:rsid w:val="001855C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rsid w:val="001855CB"/>
    <w:pPr>
      <w:spacing w:line="280" w:lineRule="exact"/>
      <w:jc w:val="right"/>
    </w:pPr>
    <w:rPr>
      <w:b/>
      <w:sz w:val="24"/>
    </w:rPr>
  </w:style>
  <w:style w:type="paragraph" w:customStyle="1" w:styleId="Affiliation">
    <w:name w:val="Affiliation"/>
    <w:basedOn w:val="Normal"/>
    <w:rsid w:val="001855CB"/>
    <w:pPr>
      <w:spacing w:after="240" w:line="240" w:lineRule="exact"/>
      <w:jc w:val="right"/>
    </w:pPr>
  </w:style>
  <w:style w:type="paragraph" w:customStyle="1" w:styleId="Body">
    <w:name w:val="Body"/>
    <w:basedOn w:val="Normal"/>
    <w:link w:val="BodyChar"/>
    <w:rsid w:val="001855CB"/>
    <w:pPr>
      <w:spacing w:after="240"/>
      <w:jc w:val="both"/>
    </w:pPr>
  </w:style>
  <w:style w:type="paragraph" w:customStyle="1" w:styleId="AbstHead">
    <w:name w:val="Abst Head"/>
    <w:basedOn w:val="MainHead"/>
    <w:rsid w:val="001855CB"/>
    <w:rPr>
      <w:sz w:val="22"/>
    </w:rPr>
  </w:style>
  <w:style w:type="paragraph" w:customStyle="1" w:styleId="IntroHead">
    <w:name w:val="Intro Head"/>
    <w:basedOn w:val="MainHead"/>
    <w:rsid w:val="001855CB"/>
    <w:rPr>
      <w:sz w:val="22"/>
    </w:rPr>
  </w:style>
  <w:style w:type="paragraph" w:customStyle="1" w:styleId="PaperNumber">
    <w:name w:val="Paper Number"/>
    <w:basedOn w:val="Normal"/>
    <w:rsid w:val="001855CB"/>
    <w:pPr>
      <w:spacing w:after="280" w:line="280" w:lineRule="exact"/>
      <w:jc w:val="right"/>
    </w:pPr>
    <w:rPr>
      <w:b/>
      <w:sz w:val="28"/>
    </w:rPr>
  </w:style>
  <w:style w:type="paragraph" w:customStyle="1" w:styleId="ConcHead">
    <w:name w:val="Conc Head"/>
    <w:basedOn w:val="MainHead"/>
    <w:rsid w:val="001855CB"/>
    <w:rPr>
      <w:sz w:val="22"/>
    </w:rPr>
  </w:style>
  <w:style w:type="paragraph" w:customStyle="1" w:styleId="AcknHead">
    <w:name w:val="Ackn Head"/>
    <w:basedOn w:val="MainHead"/>
    <w:rsid w:val="001855CB"/>
    <w:rPr>
      <w:sz w:val="22"/>
    </w:rPr>
  </w:style>
  <w:style w:type="paragraph" w:customStyle="1" w:styleId="ReferHead">
    <w:name w:val="Refer Head"/>
    <w:basedOn w:val="MainHead"/>
    <w:rsid w:val="001855CB"/>
    <w:rPr>
      <w:sz w:val="22"/>
    </w:rPr>
  </w:style>
  <w:style w:type="paragraph" w:customStyle="1" w:styleId="AddSrcHead">
    <w:name w:val="AddSrc Head"/>
    <w:basedOn w:val="MainHead"/>
    <w:rsid w:val="001855CB"/>
    <w:rPr>
      <w:sz w:val="22"/>
    </w:rPr>
  </w:style>
  <w:style w:type="paragraph" w:customStyle="1" w:styleId="DefAcrHead">
    <w:name w:val="DefAcrHead"/>
    <w:basedOn w:val="MainHead"/>
    <w:rsid w:val="001855CB"/>
    <w:rPr>
      <w:sz w:val="22"/>
    </w:rPr>
  </w:style>
  <w:style w:type="paragraph" w:customStyle="1" w:styleId="Copyright">
    <w:name w:val="Copyright"/>
    <w:basedOn w:val="Normal"/>
    <w:rsid w:val="001855CB"/>
    <w:pPr>
      <w:spacing w:after="960" w:line="200" w:lineRule="exact"/>
    </w:pPr>
    <w:rPr>
      <w:sz w:val="16"/>
    </w:rPr>
  </w:style>
  <w:style w:type="paragraph" w:styleId="Title">
    <w:name w:val="Title"/>
    <w:basedOn w:val="AbstHead"/>
    <w:qFormat/>
    <w:rsid w:val="00AF2265"/>
    <w:pPr>
      <w:jc w:val="both"/>
    </w:pPr>
    <w:rPr>
      <w:rFonts w:cs="Helvetica"/>
      <w:sz w:val="20"/>
      <w:lang w:val="pt-BR"/>
    </w:rPr>
  </w:style>
  <w:style w:type="paragraph" w:customStyle="1" w:styleId="Reference">
    <w:name w:val="Reference"/>
    <w:basedOn w:val="Body"/>
    <w:rsid w:val="001855CB"/>
    <w:pPr>
      <w:numPr>
        <w:numId w:val="23"/>
      </w:numPr>
      <w:spacing w:after="0" w:line="240" w:lineRule="exact"/>
    </w:pPr>
  </w:style>
  <w:style w:type="paragraph" w:customStyle="1" w:styleId="Head1">
    <w:name w:val="Head1"/>
    <w:basedOn w:val="MainHead"/>
    <w:rsid w:val="001855CB"/>
    <w:rPr>
      <w:sz w:val="22"/>
    </w:rPr>
  </w:style>
  <w:style w:type="paragraph" w:customStyle="1" w:styleId="ContactHead">
    <w:name w:val="Contact Head"/>
    <w:basedOn w:val="MainHead"/>
    <w:rsid w:val="001855CB"/>
    <w:rPr>
      <w:sz w:val="22"/>
    </w:rPr>
  </w:style>
  <w:style w:type="paragraph" w:customStyle="1" w:styleId="Head3">
    <w:name w:val="Head3"/>
    <w:basedOn w:val="Head2"/>
    <w:rsid w:val="001855CB"/>
    <w:rPr>
      <w:caps w:val="0"/>
      <w:u w:val="single"/>
    </w:rPr>
  </w:style>
  <w:style w:type="paragraph" w:customStyle="1" w:styleId="Head4">
    <w:name w:val="Head4"/>
    <w:basedOn w:val="Head3"/>
    <w:rsid w:val="001855CB"/>
    <w:rPr>
      <w:u w:val="none"/>
    </w:rPr>
  </w:style>
  <w:style w:type="paragraph" w:customStyle="1" w:styleId="UnordList">
    <w:name w:val="Unord List"/>
    <w:basedOn w:val="Body"/>
    <w:link w:val="UnordListChar"/>
    <w:rsid w:val="001855CB"/>
    <w:pPr>
      <w:spacing w:after="0"/>
      <w:ind w:left="360" w:hanging="360"/>
    </w:pPr>
  </w:style>
  <w:style w:type="paragraph" w:customStyle="1" w:styleId="OrdList">
    <w:name w:val="Ord List"/>
    <w:basedOn w:val="UnordList"/>
    <w:link w:val="OrdListChar"/>
    <w:rsid w:val="001855CB"/>
    <w:pPr>
      <w:jc w:val="left"/>
    </w:pPr>
  </w:style>
  <w:style w:type="paragraph" w:customStyle="1" w:styleId="Appendix">
    <w:name w:val="Appendix"/>
    <w:basedOn w:val="MainHead"/>
    <w:rsid w:val="001855CB"/>
    <w:rPr>
      <w:sz w:val="22"/>
    </w:rPr>
  </w:style>
  <w:style w:type="paragraph" w:customStyle="1" w:styleId="Term">
    <w:name w:val="Term"/>
    <w:basedOn w:val="Body"/>
    <w:rsid w:val="001855CB"/>
    <w:pPr>
      <w:spacing w:after="0"/>
    </w:pPr>
    <w:rPr>
      <w:b/>
    </w:rPr>
  </w:style>
  <w:style w:type="paragraph" w:customStyle="1" w:styleId="Definition">
    <w:name w:val="Definition"/>
    <w:basedOn w:val="Body"/>
    <w:rsid w:val="001855CB"/>
  </w:style>
  <w:style w:type="paragraph" w:customStyle="1" w:styleId="Head2">
    <w:name w:val="Head2"/>
    <w:basedOn w:val="Normal"/>
    <w:next w:val="Body"/>
    <w:rsid w:val="001855CB"/>
    <w:pPr>
      <w:keepNext/>
      <w:spacing w:after="240"/>
    </w:pPr>
    <w:rPr>
      <w:caps/>
    </w:rPr>
  </w:style>
  <w:style w:type="character" w:customStyle="1" w:styleId="Bold">
    <w:name w:val="Bold"/>
    <w:rsid w:val="001855CB"/>
    <w:rPr>
      <w:b/>
    </w:rPr>
  </w:style>
  <w:style w:type="character" w:customStyle="1" w:styleId="Italic">
    <w:name w:val="Italic"/>
    <w:rsid w:val="001855CB"/>
    <w:rPr>
      <w:i/>
    </w:rPr>
  </w:style>
  <w:style w:type="character" w:customStyle="1" w:styleId="Underline">
    <w:name w:val="Underline"/>
    <w:rsid w:val="001855CB"/>
    <w:rPr>
      <w:u w:val="single"/>
    </w:rPr>
  </w:style>
  <w:style w:type="paragraph" w:customStyle="1" w:styleId="MainHead">
    <w:name w:val="Main Head"/>
    <w:basedOn w:val="Normal"/>
    <w:rsid w:val="001855CB"/>
    <w:pPr>
      <w:keepNext/>
      <w:spacing w:after="240"/>
    </w:pPr>
    <w:rPr>
      <w:b/>
      <w:caps/>
    </w:rPr>
  </w:style>
  <w:style w:type="paragraph" w:customStyle="1" w:styleId="Equation">
    <w:name w:val="Equation"/>
    <w:basedOn w:val="Body"/>
    <w:rsid w:val="001855CB"/>
    <w:rPr>
      <w:sz w:val="24"/>
    </w:rPr>
  </w:style>
  <w:style w:type="paragraph" w:customStyle="1" w:styleId="Figure">
    <w:name w:val="Figure"/>
    <w:basedOn w:val="Copyright"/>
    <w:rsid w:val="00030174"/>
    <w:pPr>
      <w:spacing w:after="240"/>
    </w:pPr>
    <w:rPr>
      <w:sz w:val="20"/>
    </w:rPr>
  </w:style>
  <w:style w:type="paragraph" w:styleId="Footer">
    <w:name w:val="footer"/>
    <w:basedOn w:val="Normal"/>
    <w:link w:val="FooterChar"/>
    <w:uiPriority w:val="99"/>
    <w:rsid w:val="001855CB"/>
    <w:pPr>
      <w:tabs>
        <w:tab w:val="center" w:pos="4320"/>
        <w:tab w:val="right" w:pos="8640"/>
      </w:tabs>
    </w:pPr>
  </w:style>
  <w:style w:type="paragraph" w:customStyle="1" w:styleId="Head40">
    <w:name w:val="Head 4"/>
    <w:basedOn w:val="Head3"/>
    <w:rsid w:val="001855CB"/>
    <w:rPr>
      <w:u w:val="none"/>
    </w:rPr>
  </w:style>
  <w:style w:type="paragraph" w:styleId="Header">
    <w:name w:val="header"/>
    <w:basedOn w:val="Normal"/>
    <w:rsid w:val="001855CB"/>
    <w:pPr>
      <w:tabs>
        <w:tab w:val="center" w:pos="4320"/>
        <w:tab w:val="right" w:pos="8640"/>
      </w:tabs>
    </w:pPr>
  </w:style>
  <w:style w:type="paragraph" w:customStyle="1" w:styleId="Paper">
    <w:name w:val="Paper"/>
    <w:basedOn w:val="Normal"/>
    <w:rsid w:val="001855CB"/>
    <w:pPr>
      <w:spacing w:after="360" w:line="440" w:lineRule="exact"/>
      <w:jc w:val="right"/>
    </w:pPr>
    <w:rPr>
      <w:b/>
      <w:sz w:val="36"/>
    </w:rPr>
  </w:style>
  <w:style w:type="paragraph" w:styleId="Signature">
    <w:name w:val="Signature"/>
    <w:basedOn w:val="Normal"/>
    <w:rsid w:val="001855CB"/>
    <w:pPr>
      <w:ind w:left="4320"/>
    </w:pPr>
  </w:style>
  <w:style w:type="character" w:customStyle="1" w:styleId="Subscript">
    <w:name w:val="Subscript"/>
    <w:rsid w:val="001855CB"/>
    <w:rPr>
      <w:vertAlign w:val="subscript"/>
    </w:rPr>
  </w:style>
  <w:style w:type="character" w:customStyle="1" w:styleId="Superscript">
    <w:name w:val="Superscript"/>
    <w:rsid w:val="001855CB"/>
    <w:rPr>
      <w:vertAlign w:val="superscript"/>
    </w:rPr>
  </w:style>
  <w:style w:type="character" w:customStyle="1" w:styleId="Symbol">
    <w:name w:val="Symbol"/>
    <w:rsid w:val="001855CB"/>
    <w:rPr>
      <w:rFonts w:ascii="Symbol" w:hAnsi="Symbol"/>
    </w:rPr>
  </w:style>
  <w:style w:type="paragraph" w:customStyle="1" w:styleId="SymbolP">
    <w:name w:val="Symbol P"/>
    <w:basedOn w:val="Body"/>
    <w:rsid w:val="001855CB"/>
    <w:pPr>
      <w:tabs>
        <w:tab w:val="left" w:pos="720"/>
        <w:tab w:val="left" w:pos="3780"/>
      </w:tabs>
      <w:spacing w:after="0"/>
    </w:pPr>
    <w:rPr>
      <w:sz w:val="24"/>
    </w:rPr>
  </w:style>
  <w:style w:type="character" w:customStyle="1" w:styleId="BoldItal">
    <w:name w:val="BoldItal"/>
    <w:basedOn w:val="DefaultParagraphFont"/>
    <w:rsid w:val="001855CB"/>
    <w:rPr>
      <w:b/>
      <w:i/>
    </w:rPr>
  </w:style>
  <w:style w:type="character" w:customStyle="1" w:styleId="SubItal">
    <w:name w:val="SubItal"/>
    <w:rsid w:val="001855CB"/>
    <w:rPr>
      <w:i/>
      <w:vertAlign w:val="subscript"/>
    </w:rPr>
  </w:style>
  <w:style w:type="character" w:customStyle="1" w:styleId="SuperItal">
    <w:name w:val="SuperItal"/>
    <w:rsid w:val="001855CB"/>
    <w:rPr>
      <w:i/>
      <w:vertAlign w:val="superscript"/>
    </w:rPr>
  </w:style>
  <w:style w:type="character" w:customStyle="1" w:styleId="SymItal">
    <w:name w:val="SymItal"/>
    <w:rsid w:val="001855CB"/>
    <w:rPr>
      <w:rFonts w:ascii="Symbol" w:hAnsi="Symbol"/>
      <w:i/>
    </w:rPr>
  </w:style>
  <w:style w:type="character" w:styleId="Hyperlink">
    <w:name w:val="Hyperlink"/>
    <w:basedOn w:val="DefaultParagraphFont"/>
    <w:rsid w:val="00030174"/>
    <w:rPr>
      <w:color w:val="FF0080"/>
      <w:u w:val="single"/>
    </w:rPr>
  </w:style>
  <w:style w:type="character" w:styleId="FollowedHyperlink">
    <w:name w:val="FollowedHyperlink"/>
    <w:basedOn w:val="DefaultParagraphFont"/>
    <w:rsid w:val="00AC7B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765F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5F62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9E53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27CB6"/>
    <w:rPr>
      <w:rFonts w:ascii="Helvetica" w:hAnsi="Helvetica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AF2265"/>
    <w:pPr>
      <w:spacing w:after="200"/>
    </w:pPr>
    <w:rPr>
      <w:b/>
      <w:bCs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rsid w:val="00824426"/>
    <w:pPr>
      <w:ind w:left="720"/>
      <w:contextualSpacing/>
    </w:pPr>
  </w:style>
  <w:style w:type="paragraph" w:customStyle="1" w:styleId="Corpo">
    <w:name w:val="Corpo"/>
    <w:basedOn w:val="Body"/>
    <w:link w:val="CorpoChar"/>
    <w:qFormat/>
    <w:rsid w:val="00AF2265"/>
    <w:rPr>
      <w:rFonts w:cs="Helvetica"/>
      <w:sz w:val="18"/>
      <w:lang w:val="pt-BR"/>
    </w:rPr>
  </w:style>
  <w:style w:type="paragraph" w:customStyle="1" w:styleId="lista">
    <w:name w:val="lista"/>
    <w:basedOn w:val="UnordList"/>
    <w:link w:val="listaChar"/>
    <w:qFormat/>
    <w:rsid w:val="00AF2265"/>
    <w:pPr>
      <w:numPr>
        <w:numId w:val="1"/>
      </w:numPr>
      <w:spacing w:after="240"/>
      <w:ind w:left="357" w:hanging="357"/>
      <w:contextualSpacing/>
    </w:pPr>
    <w:rPr>
      <w:sz w:val="18"/>
      <w:lang w:val="pt-BR"/>
    </w:rPr>
  </w:style>
  <w:style w:type="character" w:customStyle="1" w:styleId="BodyChar">
    <w:name w:val="Body Char"/>
    <w:basedOn w:val="DefaultParagraphFont"/>
    <w:link w:val="Body"/>
    <w:rsid w:val="0086180E"/>
    <w:rPr>
      <w:rFonts w:ascii="Helvetica" w:hAnsi="Helvetica"/>
      <w:lang w:val="en-US" w:eastAsia="en-US"/>
    </w:rPr>
  </w:style>
  <w:style w:type="character" w:customStyle="1" w:styleId="CorpoChar">
    <w:name w:val="Corpo Char"/>
    <w:basedOn w:val="BodyChar"/>
    <w:link w:val="Corpo"/>
    <w:rsid w:val="00AF2265"/>
    <w:rPr>
      <w:rFonts w:ascii="Helvetica" w:hAnsi="Helvetica" w:cs="Helvetica"/>
      <w:sz w:val="18"/>
      <w:lang w:val="en-US" w:eastAsia="en-US"/>
    </w:rPr>
  </w:style>
  <w:style w:type="paragraph" w:customStyle="1" w:styleId="listanumerada">
    <w:name w:val="lista numerada"/>
    <w:basedOn w:val="OrdList"/>
    <w:link w:val="listanumeradaChar"/>
    <w:qFormat/>
    <w:rsid w:val="00AF2265"/>
    <w:pPr>
      <w:numPr>
        <w:numId w:val="2"/>
      </w:numPr>
      <w:spacing w:after="240"/>
      <w:ind w:left="357" w:hanging="357"/>
      <w:contextualSpacing/>
      <w:jc w:val="both"/>
    </w:pPr>
    <w:rPr>
      <w:sz w:val="18"/>
      <w:lang w:val="pt-BR"/>
    </w:rPr>
  </w:style>
  <w:style w:type="character" w:customStyle="1" w:styleId="UnordListChar">
    <w:name w:val="Unord List Char"/>
    <w:basedOn w:val="BodyChar"/>
    <w:link w:val="UnordList"/>
    <w:rsid w:val="0086180E"/>
    <w:rPr>
      <w:rFonts w:ascii="Helvetica" w:hAnsi="Helvetica"/>
      <w:lang w:val="en-US" w:eastAsia="en-US"/>
    </w:rPr>
  </w:style>
  <w:style w:type="character" w:customStyle="1" w:styleId="listaChar">
    <w:name w:val="lista Char"/>
    <w:basedOn w:val="UnordListChar"/>
    <w:link w:val="lista"/>
    <w:rsid w:val="00AF2265"/>
    <w:rPr>
      <w:rFonts w:ascii="Helvetica" w:hAnsi="Helvetica"/>
      <w:sz w:val="18"/>
      <w:lang w:val="en-US" w:eastAsia="en-US"/>
    </w:rPr>
  </w:style>
  <w:style w:type="paragraph" w:customStyle="1" w:styleId="Ttuloprincipal">
    <w:name w:val="Título principal"/>
    <w:basedOn w:val="Corpo"/>
    <w:link w:val="TtuloprincipalChar"/>
    <w:qFormat/>
    <w:rsid w:val="000C3681"/>
    <w:pPr>
      <w:spacing w:after="360"/>
      <w:jc w:val="right"/>
    </w:pPr>
    <w:rPr>
      <w:b/>
      <w:sz w:val="36"/>
      <w:szCs w:val="36"/>
    </w:rPr>
  </w:style>
  <w:style w:type="character" w:customStyle="1" w:styleId="OrdListChar">
    <w:name w:val="Ord List Char"/>
    <w:basedOn w:val="UnordListChar"/>
    <w:link w:val="OrdList"/>
    <w:rsid w:val="0086180E"/>
    <w:rPr>
      <w:rFonts w:ascii="Helvetica" w:hAnsi="Helvetica"/>
      <w:lang w:val="en-US" w:eastAsia="en-US"/>
    </w:rPr>
  </w:style>
  <w:style w:type="character" w:customStyle="1" w:styleId="listanumeradaChar">
    <w:name w:val="lista numerada Char"/>
    <w:basedOn w:val="OrdListChar"/>
    <w:link w:val="listanumerada"/>
    <w:rsid w:val="00AF2265"/>
    <w:rPr>
      <w:rFonts w:ascii="Helvetica" w:hAnsi="Helvetica"/>
      <w:sz w:val="18"/>
      <w:lang w:val="en-US" w:eastAsia="en-US"/>
    </w:rPr>
  </w:style>
  <w:style w:type="character" w:customStyle="1" w:styleId="TtuloprincipalChar">
    <w:name w:val="Título principal Char"/>
    <w:basedOn w:val="CorpoChar"/>
    <w:link w:val="Ttuloprincipal"/>
    <w:rsid w:val="000C3681"/>
    <w:rPr>
      <w:rFonts w:ascii="Helvetica" w:hAnsi="Helvetica" w:cs="Helvetica"/>
      <w:b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ida\Downloads\wordtemp3-22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E88A0-3318-4E22-8366-86DE8DE6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wordtemp3-22</Template>
  <TotalTime>9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Paper Number</vt:lpstr>
      <vt:lpstr>Paper Number</vt:lpstr>
    </vt:vector>
  </TitlesOfParts>
  <Company>SAE International</Company>
  <LinksUpToDate>false</LinksUpToDate>
  <CharactersWithSpaces>654</CharactersWithSpaces>
  <SharedDoc>false</SharedDoc>
  <HLinks>
    <vt:vector size="6" baseType="variant">
      <vt:variant>
        <vt:i4>1114157</vt:i4>
      </vt:variant>
      <vt:variant>
        <vt:i4>0</vt:i4>
      </vt:variant>
      <vt:variant>
        <vt:i4>0</vt:i4>
      </vt:variant>
      <vt:variant>
        <vt:i4>5</vt:i4>
      </vt:variant>
      <vt:variant>
        <vt:lpwstr>ftp://papers:papers@www.sae.org/papers/incoming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Number</dc:title>
  <dc:creator>Jackson</dc:creator>
  <cp:lastModifiedBy>Gustavo Araujo</cp:lastModifiedBy>
  <cp:revision>4</cp:revision>
  <cp:lastPrinted>2016-12-20T16:49:00Z</cp:lastPrinted>
  <dcterms:created xsi:type="dcterms:W3CDTF">2022-11-19T01:08:00Z</dcterms:created>
  <dcterms:modified xsi:type="dcterms:W3CDTF">2022-11-19T01:12:00Z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811530c-902c-4b75-8616-d6c82cd1332a_Enabled">
    <vt:lpwstr>true</vt:lpwstr>
  </property>
  <property fmtid="{D5CDD505-2E9C-101B-9397-08002B2CF9AE}" pid="3" name="MSIP_Label_9811530c-902c-4b75-8616-d6c82cd1332a_SetDate">
    <vt:lpwstr>2021-11-19T00:44:04Z</vt:lpwstr>
  </property>
  <property fmtid="{D5CDD505-2E9C-101B-9397-08002B2CF9AE}" pid="4" name="MSIP_Label_9811530c-902c-4b75-8616-d6c82cd1332a_Method">
    <vt:lpwstr>Standard</vt:lpwstr>
  </property>
  <property fmtid="{D5CDD505-2E9C-101B-9397-08002B2CF9AE}" pid="5" name="MSIP_Label_9811530c-902c-4b75-8616-d6c82cd1332a_Name">
    <vt:lpwstr>9811530c-902c-4b75-8616-d6c82cd1332a</vt:lpwstr>
  </property>
  <property fmtid="{D5CDD505-2E9C-101B-9397-08002B2CF9AE}" pid="6" name="MSIP_Label_9811530c-902c-4b75-8616-d6c82cd1332a_SiteId">
    <vt:lpwstr>bf86fbdb-f8c2-440e-923c-05a60dc2bc9b</vt:lpwstr>
  </property>
  <property fmtid="{D5CDD505-2E9C-101B-9397-08002B2CF9AE}" pid="7" name="MSIP_Label_9811530c-902c-4b75-8616-d6c82cd1332a_ActionId">
    <vt:lpwstr>8515f9f1-0150-44ee-b9b8-879751578e4f</vt:lpwstr>
  </property>
  <property fmtid="{D5CDD505-2E9C-101B-9397-08002B2CF9AE}" pid="8" name="MSIP_Label_9811530c-902c-4b75-8616-d6c82cd1332a_ContentBits">
    <vt:lpwstr>0</vt:lpwstr>
  </property>
</Properties>
</file>