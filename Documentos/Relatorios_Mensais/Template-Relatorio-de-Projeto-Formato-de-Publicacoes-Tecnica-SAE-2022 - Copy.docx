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B579" w14:textId="15A1C71C" w:rsidR="00B01FCD" w:rsidRPr="008168AA" w:rsidRDefault="0062009B" w:rsidP="005758D8">
      <w:pPr>
        <w:pStyle w:val="PaperNumber"/>
        <w:spacing w:after="360"/>
        <w:rPr>
          <w:rFonts w:cs="Helvetica"/>
          <w:lang w:val="pt-BR"/>
        </w:rPr>
      </w:pPr>
      <w:r w:rsidRPr="000B73FB">
        <w:rPr>
          <w:rFonts w:cs="Helvetica"/>
          <w:noProof/>
          <w:color w:val="FF0000"/>
          <w:lang w:val="pt-BR" w:eastAsia="pt-BR"/>
        </w:rPr>
        <w:drawing>
          <wp:anchor distT="0" distB="0" distL="114300" distR="114300" simplePos="0" relativeHeight="251658240" behindDoc="1" locked="0" layoutInCell="1" allowOverlap="1" wp14:anchorId="7CA1F6D7" wp14:editId="6C87A24B">
            <wp:simplePos x="0" y="0"/>
            <wp:positionH relativeFrom="column">
              <wp:posOffset>-26035</wp:posOffset>
            </wp:positionH>
            <wp:positionV relativeFrom="paragraph">
              <wp:posOffset>-130810</wp:posOffset>
            </wp:positionV>
            <wp:extent cx="1914525" cy="409575"/>
            <wp:effectExtent l="19050" t="0" r="9525" b="0"/>
            <wp:wrapNone/>
            <wp:docPr id="3" name="Imagem 1" descr="saebrasil_rgb_72_p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ebrasil_rgb_72_pq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9FB108" w14:textId="77143CAD" w:rsidR="00B01FCD" w:rsidRPr="001835FE" w:rsidRDefault="00B7612A" w:rsidP="000C3681">
      <w:pPr>
        <w:pStyle w:val="Ttuloprincipal"/>
      </w:pPr>
      <w:r w:rsidRPr="001835FE">
        <w:t xml:space="preserve">Relatório de </w:t>
      </w:r>
      <w:r w:rsidR="00B2793B" w:rsidRPr="001835FE">
        <w:t>P</w:t>
      </w:r>
      <w:r w:rsidRPr="001835FE">
        <w:t>rojeto</w:t>
      </w:r>
    </w:p>
    <w:p w14:paraId="0CD4858E" w14:textId="42DD37CA" w:rsidR="00B01FCD" w:rsidRPr="008168AA" w:rsidRDefault="002D175F" w:rsidP="00064152">
      <w:pPr>
        <w:pStyle w:val="Copyright"/>
        <w:rPr>
          <w:rFonts w:cs="Helvetica"/>
          <w:lang w:val="pt-BR"/>
        </w:rPr>
        <w:sectPr w:rsidR="00B01FCD" w:rsidRPr="008168AA" w:rsidSect="00D4713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851" w:right="851" w:bottom="2381" w:left="851" w:header="720" w:footer="720" w:gutter="0"/>
          <w:cols w:space="720"/>
        </w:sectPr>
      </w:pPr>
      <w:r>
        <w:rPr>
          <w:rFonts w:cs="Helvetica"/>
          <w:lang w:val="pt-BR"/>
        </w:rPr>
        <w:t>28</w:t>
      </w:r>
      <w:r w:rsidR="00A17A44" w:rsidRPr="008168AA">
        <w:rPr>
          <w:rFonts w:cs="Helvetica"/>
          <w:lang w:val="pt-BR"/>
        </w:rPr>
        <w:t>.ª Competição Baja SAE B</w:t>
      </w:r>
      <w:r w:rsidR="0062009B">
        <w:rPr>
          <w:rFonts w:cs="Helvetica"/>
          <w:lang w:val="pt-BR"/>
        </w:rPr>
        <w:t>RASIL</w:t>
      </w:r>
      <w:r w:rsidR="00A17A44" w:rsidRPr="008168AA">
        <w:rPr>
          <w:rFonts w:cs="Helvetica"/>
          <w:lang w:val="pt-BR"/>
        </w:rPr>
        <w:t xml:space="preserve"> </w:t>
      </w:r>
      <w:r w:rsidR="00A512C7">
        <w:rPr>
          <w:rFonts w:cs="Helvetica"/>
          <w:lang w:val="pt-BR"/>
        </w:rPr>
        <w:t>–</w:t>
      </w:r>
      <w:r w:rsidR="00A17A44" w:rsidRPr="008168AA">
        <w:rPr>
          <w:rFonts w:cs="Helvetica"/>
          <w:lang w:val="pt-BR"/>
        </w:rPr>
        <w:t xml:space="preserve"> 20</w:t>
      </w:r>
      <w:r>
        <w:rPr>
          <w:rFonts w:cs="Helvetica"/>
          <w:lang w:val="pt-BR"/>
        </w:rPr>
        <w:t>22</w:t>
      </w:r>
    </w:p>
    <w:p w14:paraId="50145FEB" w14:textId="77777777" w:rsidR="00EB04F1" w:rsidRPr="0086180E" w:rsidRDefault="00EB04F1" w:rsidP="00EB04F1">
      <w:pPr>
        <w:pStyle w:val="Title"/>
      </w:pPr>
      <w:r w:rsidRPr="0086180E">
        <w:t>RESUMO</w:t>
      </w:r>
    </w:p>
    <w:p w14:paraId="38B09137" w14:textId="4EF0F40E" w:rsidR="00EB04F1" w:rsidRPr="008168AA" w:rsidRDefault="00EB04F1" w:rsidP="00EB04F1">
      <w:pPr>
        <w:pStyle w:val="Corpo"/>
      </w:pPr>
    </w:p>
    <w:p w14:paraId="68BFB276" w14:textId="77777777" w:rsidR="00CF51FF" w:rsidRPr="00A512C7" w:rsidRDefault="00CF51FF" w:rsidP="0086180E">
      <w:pPr>
        <w:pStyle w:val="Title"/>
        <w:rPr>
          <w:sz w:val="28"/>
          <w:szCs w:val="28"/>
        </w:rPr>
      </w:pPr>
      <w:r w:rsidRPr="00A512C7">
        <w:rPr>
          <w:sz w:val="28"/>
          <w:szCs w:val="28"/>
        </w:rPr>
        <w:t>Visão Geral de Projeto</w:t>
      </w:r>
    </w:p>
    <w:p w14:paraId="1D2E3DA6" w14:textId="77777777" w:rsidR="00B01FCD" w:rsidRPr="008168AA" w:rsidRDefault="00A17A44" w:rsidP="0086180E">
      <w:pPr>
        <w:pStyle w:val="Title"/>
      </w:pPr>
      <w:r w:rsidRPr="008168AA">
        <w:t>introdução</w:t>
      </w:r>
    </w:p>
    <w:p w14:paraId="11FFC88C" w14:textId="77777777" w:rsidR="00A4415A" w:rsidRPr="008168AA" w:rsidRDefault="00A4415A" w:rsidP="00064152">
      <w:pPr>
        <w:pStyle w:val="Corpo"/>
      </w:pPr>
      <w:r w:rsidRPr="008168AA">
        <w:t>{O "corpo</w:t>
      </w:r>
      <w:r w:rsidR="00A17A44" w:rsidRPr="008168AA">
        <w:t xml:space="preserve"> do texto</w:t>
      </w:r>
      <w:r w:rsidRPr="008168AA">
        <w:t>" deve ser or</w:t>
      </w:r>
      <w:r w:rsidR="00064152">
        <w:t>ganizado usando os estilos “Título” e “</w:t>
      </w:r>
      <w:r w:rsidRPr="008168AA">
        <w:t>Corpo</w:t>
      </w:r>
      <w:r w:rsidR="00064152">
        <w:t>”</w:t>
      </w:r>
      <w:r w:rsidRPr="008168AA">
        <w:t xml:space="preserve">. </w:t>
      </w:r>
      <w:r w:rsidR="00937772" w:rsidRPr="008168AA">
        <w:t>Subtítulos d</w:t>
      </w:r>
      <w:r w:rsidRPr="008168AA">
        <w:t xml:space="preserve">entro de uma seção </w:t>
      </w:r>
      <w:r w:rsidR="00937772" w:rsidRPr="008168AA">
        <w:t>principal</w:t>
      </w:r>
      <w:r w:rsidRPr="008168AA">
        <w:t xml:space="preserve"> devem </w:t>
      </w:r>
      <w:r w:rsidR="00937772" w:rsidRPr="008168AA">
        <w:t>t</w:t>
      </w:r>
      <w:r w:rsidRPr="008168AA">
        <w:t>er todas as letras</w:t>
      </w:r>
      <w:r w:rsidR="00937772" w:rsidRPr="008168AA">
        <w:t xml:space="preserve"> em</w:t>
      </w:r>
      <w:r w:rsidRPr="008168AA">
        <w:t xml:space="preserve"> maiúsculas, </w:t>
      </w:r>
      <w:r w:rsidR="00064152">
        <w:t>utilize a tabulação</w:t>
      </w:r>
      <w:r w:rsidR="00937772" w:rsidRPr="008168AA">
        <w:t xml:space="preserve"> normal de parágrafo.</w:t>
      </w:r>
      <w:r w:rsidRPr="008168AA">
        <w:t xml:space="preserve"> Não deixe uma linha de espaço acima e abaixo </w:t>
      </w:r>
      <w:r w:rsidR="00937772" w:rsidRPr="008168AA">
        <w:t xml:space="preserve">deste </w:t>
      </w:r>
      <w:r w:rsidRPr="008168AA">
        <w:t xml:space="preserve">título. Sub-subtítulos devem ser </w:t>
      </w:r>
      <w:r w:rsidR="00937772" w:rsidRPr="008168AA">
        <w:t xml:space="preserve">digitados com </w:t>
      </w:r>
      <w:r w:rsidR="00064152">
        <w:t>a inicial</w:t>
      </w:r>
      <w:r w:rsidR="00937772" w:rsidRPr="008168AA">
        <w:t xml:space="preserve"> maiúscula e </w:t>
      </w:r>
      <w:r w:rsidR="00064152">
        <w:t xml:space="preserve">demais </w:t>
      </w:r>
      <w:r w:rsidR="00937772" w:rsidRPr="008168AA">
        <w:t>minúsculas</w:t>
      </w:r>
      <w:r w:rsidRPr="008168AA">
        <w:t xml:space="preserve">, </w:t>
      </w:r>
      <w:r w:rsidR="000C120B" w:rsidRPr="008168AA">
        <w:t xml:space="preserve">sublinhadas, </w:t>
      </w:r>
      <w:r w:rsidR="00937772" w:rsidRPr="008168AA">
        <w:t xml:space="preserve">utilize a </w:t>
      </w:r>
      <w:r w:rsidR="00064152">
        <w:t>tabulação</w:t>
      </w:r>
      <w:r w:rsidR="00937772" w:rsidRPr="008168AA">
        <w:t xml:space="preserve"> normal de parágrafo</w:t>
      </w:r>
      <w:r w:rsidRPr="008168AA">
        <w:t xml:space="preserve">. Novamente, não deixe uma linha de espaço acima ou abaixo </w:t>
      </w:r>
      <w:r w:rsidR="00937772" w:rsidRPr="008168AA">
        <w:t xml:space="preserve">do </w:t>
      </w:r>
      <w:r w:rsidRPr="008168AA">
        <w:t xml:space="preserve">título. (Veja exemplos abaixo.) Depois de selecionar e </w:t>
      </w:r>
      <w:r w:rsidR="00937772" w:rsidRPr="008168AA">
        <w:t xml:space="preserve">deletar </w:t>
      </w:r>
      <w:r w:rsidRPr="008168AA">
        <w:t xml:space="preserve">este </w:t>
      </w:r>
      <w:r w:rsidR="00937772" w:rsidRPr="008168AA">
        <w:t>parágrafo,</w:t>
      </w:r>
      <w:r w:rsidRPr="008168AA">
        <w:t xml:space="preserve"> comece a digitar o texto aqui.}</w:t>
      </w:r>
    </w:p>
    <w:p w14:paraId="1CBD6207" w14:textId="77777777" w:rsidR="00A17A44" w:rsidRPr="008168AA" w:rsidRDefault="000C120B" w:rsidP="0086180E">
      <w:pPr>
        <w:pStyle w:val="Title"/>
      </w:pPr>
      <w:r w:rsidRPr="008168AA">
        <w:t>seção EM PRIMEIRO NÍVEL</w:t>
      </w:r>
    </w:p>
    <w:p w14:paraId="28665EBE" w14:textId="77777777" w:rsidR="00A17A44" w:rsidRPr="008168AA" w:rsidRDefault="00937772" w:rsidP="0086180E">
      <w:pPr>
        <w:pStyle w:val="Corpo"/>
      </w:pPr>
      <w:r w:rsidRPr="008168AA">
        <w:t xml:space="preserve">Este é um exemplo de seção </w:t>
      </w:r>
      <w:r w:rsidR="000C120B" w:rsidRPr="008168AA">
        <w:t>em primeiro nível</w:t>
      </w:r>
      <w:r w:rsidRPr="008168AA">
        <w:t>. Est</w:t>
      </w:r>
      <w:r w:rsidR="00064152">
        <w:t>a seção pode incluir ainda, sub</w:t>
      </w:r>
      <w:r w:rsidRPr="008168AA">
        <w:t>seções.</w:t>
      </w:r>
    </w:p>
    <w:p w14:paraId="7A4D5B56" w14:textId="77777777" w:rsidR="00937772" w:rsidRPr="008168AA" w:rsidRDefault="00064152" w:rsidP="0086180E">
      <w:pPr>
        <w:pStyle w:val="Corpo"/>
      </w:pPr>
      <w:r>
        <w:rPr>
          <w:caps/>
        </w:rPr>
        <w:t>SUBTí</w:t>
      </w:r>
      <w:r w:rsidR="000C120B" w:rsidRPr="008168AA">
        <w:rPr>
          <w:caps/>
        </w:rPr>
        <w:t>TULOS</w:t>
      </w:r>
      <w:r w:rsidR="00AF2265">
        <w:rPr>
          <w:caps/>
        </w:rPr>
        <w:t xml:space="preserve"> </w:t>
      </w:r>
      <w:r w:rsidR="000C120B" w:rsidRPr="008168AA">
        <w:t>–</w:t>
      </w:r>
      <w:r w:rsidR="00AF2265">
        <w:t xml:space="preserve"> </w:t>
      </w:r>
      <w:r w:rsidR="000C120B" w:rsidRPr="008168AA">
        <w:t xml:space="preserve">Este é um exemplo </w:t>
      </w:r>
      <w:r>
        <w:t>de sub</w:t>
      </w:r>
      <w:r w:rsidR="000C120B" w:rsidRPr="008168AA">
        <w:t>seção</w:t>
      </w:r>
      <w:r w:rsidR="00937772" w:rsidRPr="008168AA">
        <w:t xml:space="preserve"> (</w:t>
      </w:r>
      <w:r w:rsidR="000C120B" w:rsidRPr="008168AA">
        <w:t>título de segundo nível</w:t>
      </w:r>
      <w:r>
        <w:t xml:space="preserve">). </w:t>
      </w:r>
      <w:r w:rsidR="000C120B" w:rsidRPr="008168AA">
        <w:t xml:space="preserve">Ele usa a formatação </w:t>
      </w:r>
      <w:r>
        <w:t>“</w:t>
      </w:r>
      <w:r w:rsidR="000C120B" w:rsidRPr="008168AA">
        <w:t>Corpo</w:t>
      </w:r>
      <w:r>
        <w:t>”</w:t>
      </w:r>
      <w:r w:rsidR="000C120B" w:rsidRPr="008168AA">
        <w:t xml:space="preserve"> de parágrafo e é identificado com o título começando no inicio do parágrafo como exemplificado aqui</w:t>
      </w:r>
      <w:r w:rsidR="00937772" w:rsidRPr="008168AA">
        <w:t>.</w:t>
      </w:r>
    </w:p>
    <w:p w14:paraId="04B5FAEA" w14:textId="77777777" w:rsidR="000C120B" w:rsidRPr="008168AA" w:rsidRDefault="00937772" w:rsidP="0086180E">
      <w:pPr>
        <w:pStyle w:val="Corpo"/>
      </w:pPr>
      <w:r w:rsidRPr="008168AA">
        <w:rPr>
          <w:u w:val="single"/>
        </w:rPr>
        <w:t>Sub-sub</w:t>
      </w:r>
      <w:r w:rsidR="000C120B" w:rsidRPr="008168AA">
        <w:rPr>
          <w:u w:val="single"/>
        </w:rPr>
        <w:t>título</w:t>
      </w:r>
      <w:r w:rsidRPr="008168AA">
        <w:t xml:space="preserve"> </w:t>
      </w:r>
      <w:r w:rsidR="00AF2265">
        <w:t>–</w:t>
      </w:r>
      <w:r w:rsidRPr="008168AA">
        <w:t xml:space="preserve"> </w:t>
      </w:r>
      <w:r w:rsidR="00064152">
        <w:t>Este é um exemplo de sub-</w:t>
      </w:r>
      <w:r w:rsidR="000C120B" w:rsidRPr="008168AA">
        <w:t>subseç</w:t>
      </w:r>
      <w:r w:rsidR="00064152">
        <w:t>ão (título de terceiro nível). Ele usa a formatação“</w:t>
      </w:r>
      <w:r w:rsidR="000C120B" w:rsidRPr="008168AA">
        <w:t>Corpo</w:t>
      </w:r>
      <w:r w:rsidR="00064152">
        <w:t>”</w:t>
      </w:r>
      <w:r w:rsidR="000C120B" w:rsidRPr="008168AA">
        <w:t xml:space="preserve"> de parágrafo e é identificado com o título começando no inicio do parágrafo como exemplificado aqui.</w:t>
      </w:r>
    </w:p>
    <w:p w14:paraId="5467A279" w14:textId="77777777" w:rsidR="000C120B" w:rsidRPr="008168AA" w:rsidRDefault="00937772" w:rsidP="0086180E">
      <w:pPr>
        <w:pStyle w:val="Corpo"/>
      </w:pPr>
      <w:r w:rsidRPr="008168AA">
        <w:t>Sub-sub-sub</w:t>
      </w:r>
      <w:r w:rsidR="000C120B" w:rsidRPr="008168AA">
        <w:t>título</w:t>
      </w:r>
      <w:r w:rsidRPr="008168AA">
        <w:t xml:space="preserve"> </w:t>
      </w:r>
      <w:r w:rsidR="00AF2265">
        <w:t>–</w:t>
      </w:r>
      <w:r w:rsidRPr="008168AA">
        <w:t xml:space="preserve"> </w:t>
      </w:r>
      <w:r w:rsidR="00064152">
        <w:t>Este é um exemplo d</w:t>
      </w:r>
      <w:r w:rsidR="000C120B" w:rsidRPr="008168AA">
        <w:t xml:space="preserve">e sub-sub-subseção (título de quarto nível).  Ele usa a formatação </w:t>
      </w:r>
      <w:r w:rsidR="00064152">
        <w:t>“</w:t>
      </w:r>
      <w:r w:rsidR="000C120B" w:rsidRPr="008168AA">
        <w:t>Corpo</w:t>
      </w:r>
      <w:r w:rsidR="00064152">
        <w:t>”</w:t>
      </w:r>
      <w:r w:rsidR="000C120B" w:rsidRPr="008168AA">
        <w:t xml:space="preserve"> de parágrafo e é identificado com o título começando no inicio do parágrafo como exemplificado aqui.</w:t>
      </w:r>
    </w:p>
    <w:p w14:paraId="26D0D007" w14:textId="77777777" w:rsidR="000C120B" w:rsidRPr="0086180E" w:rsidRDefault="000C120B" w:rsidP="0086180E">
      <w:pPr>
        <w:pStyle w:val="lista"/>
      </w:pPr>
      <w:r w:rsidRPr="0086180E">
        <w:t>Este é um exemplo de lista com marcadores desordenados;</w:t>
      </w:r>
    </w:p>
    <w:p w14:paraId="33C96EBE" w14:textId="77777777" w:rsidR="000C120B" w:rsidRPr="0086180E" w:rsidRDefault="000C120B" w:rsidP="0086180E">
      <w:pPr>
        <w:pStyle w:val="lista"/>
      </w:pPr>
      <w:r w:rsidRPr="0086180E">
        <w:t>Este é o outro item da lista.</w:t>
      </w:r>
    </w:p>
    <w:p w14:paraId="51AA2C77" w14:textId="77777777" w:rsidR="000C120B" w:rsidRPr="0086180E" w:rsidRDefault="000C120B" w:rsidP="0086180E">
      <w:pPr>
        <w:pStyle w:val="listanumerada"/>
      </w:pPr>
      <w:r w:rsidRPr="0086180E">
        <w:t>Este é um exemplo de lista com marcadores ordenados, utilizando números;</w:t>
      </w:r>
    </w:p>
    <w:p w14:paraId="0878A8FA" w14:textId="77777777" w:rsidR="000C120B" w:rsidRPr="0086180E" w:rsidRDefault="006D72D5" w:rsidP="0086180E">
      <w:pPr>
        <w:pStyle w:val="listanumerada"/>
      </w:pPr>
      <w:r w:rsidRPr="0086180E">
        <w:t>Este é o outro item da lista.</w:t>
      </w:r>
    </w:p>
    <w:p w14:paraId="17F726D6" w14:textId="77777777" w:rsidR="00A17A44" w:rsidRPr="008168AA" w:rsidRDefault="00A17A44" w:rsidP="0086180E">
      <w:pPr>
        <w:pStyle w:val="Title"/>
      </w:pPr>
      <w:r w:rsidRPr="008168AA">
        <w:t>INFORMAÇÕES GERAIS</w:t>
      </w:r>
    </w:p>
    <w:p w14:paraId="7F999311" w14:textId="77777777" w:rsidR="00A17A44" w:rsidRPr="008168AA" w:rsidRDefault="00A17A44" w:rsidP="005758D8">
      <w:pPr>
        <w:pStyle w:val="Corpo"/>
      </w:pPr>
      <w:r w:rsidRPr="008168AA">
        <w:t xml:space="preserve">Estas instruções foram redigidas de acordo com o formato definido para </w:t>
      </w:r>
      <w:r w:rsidR="00263177" w:rsidRPr="008168AA">
        <w:t>a prova de Relatório de Projeto da Competição Baja SAE Brasil</w:t>
      </w:r>
      <w:r w:rsidRPr="008168AA">
        <w:t>.</w:t>
      </w:r>
    </w:p>
    <w:p w14:paraId="41ABDD46" w14:textId="77777777" w:rsidR="00A17A44" w:rsidRPr="008168AA" w:rsidRDefault="00A17A44" w:rsidP="0086180E">
      <w:pPr>
        <w:pStyle w:val="Corpo"/>
      </w:pPr>
      <w:r w:rsidRPr="008168AA">
        <w:t xml:space="preserve">Como autor de um artigo técnico </w:t>
      </w:r>
      <w:r w:rsidR="00263177" w:rsidRPr="008168AA">
        <w:t>para o grupo de juízes do Subcomitê de Avaliações de Projeto do Comitê Baja SAE BRASIL</w:t>
      </w:r>
      <w:r w:rsidRPr="008168AA">
        <w:t>, você deverá observar os seguintes procedimentos e recomendações na preparação do seu trabalho.</w:t>
      </w:r>
    </w:p>
    <w:p w14:paraId="7954A80F" w14:textId="77777777" w:rsidR="00A17A44" w:rsidRPr="008168AA" w:rsidRDefault="00A17A44" w:rsidP="0086180E">
      <w:pPr>
        <w:pStyle w:val="Corpo"/>
      </w:pPr>
      <w:r w:rsidRPr="008168AA">
        <w:t>IDIOMA – O idioma para o relatório enviado ao Comitê Baja SAE BRASIL é o Português.</w:t>
      </w:r>
    </w:p>
    <w:p w14:paraId="3FC03B4A" w14:textId="77777777" w:rsidR="00A17A44" w:rsidRPr="008168AA" w:rsidRDefault="00A17A44" w:rsidP="0086180E">
      <w:pPr>
        <w:pStyle w:val="Corpo"/>
      </w:pPr>
      <w:r w:rsidRPr="008168AA">
        <w:t>ORIGINAL – O relatório deve ser enviado à SAE BRASIL conforme regras gerais</w:t>
      </w:r>
      <w:r w:rsidR="008168AA" w:rsidRPr="008168AA">
        <w:t xml:space="preserve"> definidas.</w:t>
      </w:r>
    </w:p>
    <w:p w14:paraId="4CAF58D4" w14:textId="77777777" w:rsidR="00A17A44" w:rsidRPr="008168AA" w:rsidRDefault="00064152" w:rsidP="0086180E">
      <w:pPr>
        <w:pStyle w:val="Corpo"/>
      </w:pPr>
      <w:r>
        <w:t xml:space="preserve">DATAS LIMITES – O </w:t>
      </w:r>
      <w:r w:rsidRPr="00064152">
        <w:rPr>
          <w:i/>
        </w:rPr>
        <w:t>website</w:t>
      </w:r>
      <w:r w:rsidR="00A17A44" w:rsidRPr="008168AA">
        <w:t xml:space="preserve"> da SAE Brasil contém todas as datas limites necessárias.</w:t>
      </w:r>
    </w:p>
    <w:p w14:paraId="7DEF99C6" w14:textId="77777777" w:rsidR="00B01FCD" w:rsidRPr="008168AA" w:rsidRDefault="00DF662E" w:rsidP="0086180E">
      <w:pPr>
        <w:pStyle w:val="Title"/>
      </w:pPr>
      <w:r w:rsidRPr="008168AA">
        <w:t>INSTRUÇÕES DE FORMATAÇÃO</w:t>
      </w:r>
    </w:p>
    <w:p w14:paraId="6BEB3C2F" w14:textId="77777777" w:rsidR="00937772" w:rsidRPr="008168AA" w:rsidRDefault="00937772" w:rsidP="0086180E">
      <w:pPr>
        <w:pStyle w:val="Corpo"/>
      </w:pPr>
      <w:r w:rsidRPr="008168AA">
        <w:t xml:space="preserve">Este documento foi preparado e disponibilizado em </w:t>
      </w:r>
      <w:r w:rsidR="00064152">
        <w:t xml:space="preserve">MS </w:t>
      </w:r>
      <w:r w:rsidRPr="008168AA">
        <w:t>Word</w:t>
      </w:r>
      <w:r w:rsidR="00064152">
        <w:t>®</w:t>
      </w:r>
      <w:r w:rsidRPr="008168AA">
        <w:t xml:space="preserve">. Desta forma, as Equipes podem escrever seus relatórios </w:t>
      </w:r>
      <w:r w:rsidR="008168AA" w:rsidRPr="008168AA">
        <w:t>(por cima)</w:t>
      </w:r>
      <w:r w:rsidRPr="008168AA">
        <w:t xml:space="preserve"> sem se preocupar com a formatação.</w:t>
      </w:r>
    </w:p>
    <w:p w14:paraId="3A70CFA2" w14:textId="7C8F110B" w:rsidR="008168AA" w:rsidRPr="008168AA" w:rsidRDefault="008168AA" w:rsidP="0086180E">
      <w:pPr>
        <w:pStyle w:val="Corpo"/>
      </w:pPr>
      <w:r w:rsidRPr="008168AA">
        <w:t>O arquivo final será submetido em PDF</w:t>
      </w:r>
      <w:r w:rsidR="00B60E1A">
        <w:t xml:space="preserve"> e preferencialmente deverára ter um tamanho máximo de 25 MB</w:t>
      </w:r>
      <w:r w:rsidRPr="008168AA">
        <w:t>.</w:t>
      </w:r>
    </w:p>
    <w:p w14:paraId="14DA5DBC" w14:textId="77777777" w:rsidR="00DF662E" w:rsidRPr="008168AA" w:rsidRDefault="00DF662E" w:rsidP="0086180E">
      <w:pPr>
        <w:pStyle w:val="Corpo"/>
      </w:pPr>
      <w:r w:rsidRPr="008168AA">
        <w:t>REGRAS PARA SUBMISSÃO – O Trabalho final deve conter estes itens na seguinte ordem:</w:t>
      </w:r>
    </w:p>
    <w:p w14:paraId="184AADA5" w14:textId="77777777" w:rsidR="00DF662E" w:rsidRPr="008168AA" w:rsidRDefault="00DF662E" w:rsidP="0086180E">
      <w:pPr>
        <w:pStyle w:val="listanumerada"/>
        <w:numPr>
          <w:ilvl w:val="0"/>
          <w:numId w:val="28"/>
        </w:numPr>
      </w:pPr>
      <w:r w:rsidRPr="008168AA">
        <w:t>Corpo Principal – Deve também seguir o formato de coluna dupla.</w:t>
      </w:r>
    </w:p>
    <w:p w14:paraId="03F45D33" w14:textId="77777777" w:rsidR="00DF662E" w:rsidRDefault="00DF662E" w:rsidP="0086180E">
      <w:pPr>
        <w:pStyle w:val="listanumerada"/>
      </w:pPr>
      <w:r w:rsidRPr="008168AA">
        <w:t>Apêndice (se aplicável) – Digite o apêndice no formato de uma ou d</w:t>
      </w:r>
      <w:r w:rsidR="00064152">
        <w:t>uas colunas, usando o formato</w:t>
      </w:r>
      <w:r w:rsidR="00CF51FF">
        <w:t xml:space="preserve"> </w:t>
      </w:r>
      <w:r w:rsidR="00064152">
        <w:t>“Título”</w:t>
      </w:r>
      <w:r w:rsidRPr="008168AA">
        <w:t xml:space="preserve"> para o título “APÊNDICE”.</w:t>
      </w:r>
    </w:p>
    <w:p w14:paraId="50A8213A" w14:textId="5E68B72D" w:rsidR="008168AA" w:rsidRDefault="008168AA" w:rsidP="0086180E">
      <w:pPr>
        <w:pStyle w:val="listanumerada"/>
      </w:pPr>
      <w:r w:rsidRPr="008168AA">
        <w:t>Apêndice (se aplicável) –</w:t>
      </w:r>
      <w:r>
        <w:t xml:space="preserve"> É possível utilizar parte do apêndice com uma coluna e parte do apêndice com duas colunas, no entanto, jamais deve conter mistura de uma e duas colunas na mesma página.</w:t>
      </w:r>
    </w:p>
    <w:p w14:paraId="72481CC6" w14:textId="77777777" w:rsidR="000439D9" w:rsidRPr="008168AA" w:rsidRDefault="000439D9" w:rsidP="000439D9">
      <w:pPr>
        <w:pStyle w:val="listanumerada"/>
        <w:numPr>
          <w:ilvl w:val="0"/>
          <w:numId w:val="0"/>
        </w:numPr>
        <w:ind w:left="357"/>
      </w:pPr>
    </w:p>
    <w:p w14:paraId="5D0F94A5" w14:textId="77777777" w:rsidR="00DF662E" w:rsidRPr="008168AA" w:rsidRDefault="00DF662E" w:rsidP="0086180E">
      <w:pPr>
        <w:pStyle w:val="Corpo"/>
      </w:pPr>
      <w:r w:rsidRPr="008168AA">
        <w:t>TEXTO</w:t>
      </w:r>
      <w:r w:rsidR="00263177" w:rsidRPr="008168AA">
        <w:t xml:space="preserve"> – </w:t>
      </w:r>
      <w:r w:rsidR="00A45C0B" w:rsidRPr="008168AA">
        <w:t>A</w:t>
      </w:r>
      <w:r w:rsidR="00B60E1A">
        <w:t xml:space="preserve"> </w:t>
      </w:r>
      <w:r w:rsidRPr="008168AA">
        <w:t>formatação de página e as especificações são:</w:t>
      </w:r>
    </w:p>
    <w:p w14:paraId="39C67155" w14:textId="77777777" w:rsidR="008168AA" w:rsidRPr="008115B4" w:rsidRDefault="008168AA" w:rsidP="005758D8">
      <w:pPr>
        <w:pStyle w:val="Caption"/>
        <w:keepNext/>
        <w:spacing w:after="120"/>
        <w:jc w:val="center"/>
        <w:rPr>
          <w:color w:val="auto"/>
          <w:lang w:val="pt-BR"/>
        </w:rPr>
      </w:pPr>
      <w:r w:rsidRPr="008115B4">
        <w:rPr>
          <w:color w:val="auto"/>
          <w:lang w:val="pt-BR"/>
        </w:rPr>
        <w:t xml:space="preserve">Tabela </w:t>
      </w:r>
      <w:r w:rsidR="00F77FF3" w:rsidRPr="008115B4">
        <w:rPr>
          <w:color w:val="auto"/>
          <w:lang w:val="pt-BR"/>
        </w:rPr>
        <w:fldChar w:fldCharType="begin"/>
      </w:r>
      <w:r w:rsidRPr="008115B4">
        <w:rPr>
          <w:color w:val="auto"/>
          <w:lang w:val="pt-BR"/>
        </w:rPr>
        <w:instrText xml:space="preserve"> SEQ Tabela \* ARABIC </w:instrText>
      </w:r>
      <w:r w:rsidR="00F77FF3" w:rsidRPr="008115B4">
        <w:rPr>
          <w:color w:val="auto"/>
          <w:lang w:val="pt-BR"/>
        </w:rPr>
        <w:fldChar w:fldCharType="separate"/>
      </w:r>
      <w:r w:rsidR="00AF2265">
        <w:rPr>
          <w:noProof/>
          <w:color w:val="auto"/>
          <w:lang w:val="pt-BR"/>
        </w:rPr>
        <w:t>1</w:t>
      </w:r>
      <w:r w:rsidR="00F77FF3" w:rsidRPr="008115B4">
        <w:rPr>
          <w:color w:val="auto"/>
          <w:lang w:val="pt-BR"/>
        </w:rPr>
        <w:fldChar w:fldCharType="end"/>
      </w:r>
      <w:r w:rsidRPr="008115B4">
        <w:rPr>
          <w:color w:val="auto"/>
          <w:lang w:val="pt-BR"/>
        </w:rPr>
        <w:t xml:space="preserve"> – Formatação das páginas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1"/>
        <w:gridCol w:w="2351"/>
      </w:tblGrid>
      <w:tr w:rsidR="0093264E" w:rsidRPr="00B60E1A" w14:paraId="0A2007A7" w14:textId="77777777" w:rsidTr="005758D8">
        <w:trPr>
          <w:trHeight w:val="249"/>
          <w:jc w:val="center"/>
        </w:trPr>
        <w:tc>
          <w:tcPr>
            <w:tcW w:w="2351" w:type="dxa"/>
          </w:tcPr>
          <w:p w14:paraId="0CF6993B" w14:textId="77777777" w:rsidR="0093264E" w:rsidRPr="00A512C7" w:rsidRDefault="0093264E" w:rsidP="00064152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 xml:space="preserve">Estilo de </w:t>
            </w:r>
            <w:r w:rsidR="00064152" w:rsidRPr="00A512C7">
              <w:rPr>
                <w:rFonts w:cs="Helvetica"/>
                <w:sz w:val="18"/>
                <w:szCs w:val="18"/>
                <w:lang w:val="pt-BR"/>
              </w:rPr>
              <w:t>fonte</w:t>
            </w:r>
          </w:p>
        </w:tc>
        <w:tc>
          <w:tcPr>
            <w:tcW w:w="2351" w:type="dxa"/>
          </w:tcPr>
          <w:p w14:paraId="6B612D9E" w14:textId="77777777" w:rsidR="0093264E" w:rsidRPr="00A512C7" w:rsidRDefault="008168AA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Helvética</w:t>
            </w:r>
            <w:r w:rsidR="00A512C7">
              <w:rPr>
                <w:rFonts w:cs="Helvetica"/>
                <w:sz w:val="18"/>
                <w:szCs w:val="18"/>
                <w:lang w:val="pt-BR"/>
              </w:rPr>
              <w:t xml:space="preserve"> ou Arial</w:t>
            </w:r>
          </w:p>
        </w:tc>
      </w:tr>
      <w:tr w:rsidR="0093264E" w:rsidRPr="00B60E1A" w14:paraId="53567956" w14:textId="77777777" w:rsidTr="005758D8">
        <w:trPr>
          <w:trHeight w:val="249"/>
          <w:jc w:val="center"/>
        </w:trPr>
        <w:tc>
          <w:tcPr>
            <w:tcW w:w="2351" w:type="dxa"/>
          </w:tcPr>
          <w:p w14:paraId="09D251E3" w14:textId="77777777" w:rsidR="0093264E" w:rsidRPr="00A512C7" w:rsidRDefault="0093264E" w:rsidP="00064152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 xml:space="preserve">Tamanho de </w:t>
            </w:r>
            <w:r w:rsidR="00064152" w:rsidRPr="00A512C7">
              <w:rPr>
                <w:rFonts w:cs="Helvetica"/>
                <w:sz w:val="18"/>
                <w:szCs w:val="18"/>
                <w:lang w:val="pt-BR"/>
              </w:rPr>
              <w:t>fonte</w:t>
            </w:r>
          </w:p>
        </w:tc>
        <w:tc>
          <w:tcPr>
            <w:tcW w:w="2351" w:type="dxa"/>
          </w:tcPr>
          <w:p w14:paraId="649C1820" w14:textId="77777777" w:rsidR="0093264E" w:rsidRPr="00A512C7" w:rsidRDefault="00AF2265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9</w:t>
            </w:r>
            <w:r w:rsidR="0093264E" w:rsidRPr="00A512C7">
              <w:rPr>
                <w:rFonts w:cs="Helvetica"/>
                <w:sz w:val="18"/>
                <w:szCs w:val="18"/>
                <w:lang w:val="pt-BR"/>
              </w:rPr>
              <w:t xml:space="preserve"> pontos</w:t>
            </w:r>
          </w:p>
        </w:tc>
      </w:tr>
      <w:tr w:rsidR="0093264E" w:rsidRPr="00B60E1A" w14:paraId="57DB925A" w14:textId="77777777" w:rsidTr="005758D8">
        <w:trPr>
          <w:trHeight w:val="249"/>
          <w:jc w:val="center"/>
        </w:trPr>
        <w:tc>
          <w:tcPr>
            <w:tcW w:w="2351" w:type="dxa"/>
          </w:tcPr>
          <w:p w14:paraId="3779BFCB" w14:textId="77777777" w:rsidR="0093264E" w:rsidRPr="00A512C7" w:rsidRDefault="0093264E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Espaçamento</w:t>
            </w:r>
          </w:p>
        </w:tc>
        <w:tc>
          <w:tcPr>
            <w:tcW w:w="2351" w:type="dxa"/>
          </w:tcPr>
          <w:p w14:paraId="54BFA9A2" w14:textId="77777777" w:rsidR="0093264E" w:rsidRPr="00A512C7" w:rsidRDefault="0093264E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Simples (12 pontos)</w:t>
            </w:r>
          </w:p>
        </w:tc>
      </w:tr>
      <w:tr w:rsidR="0093264E" w:rsidRPr="00B60E1A" w14:paraId="382D1253" w14:textId="77777777" w:rsidTr="005758D8">
        <w:trPr>
          <w:trHeight w:val="249"/>
          <w:jc w:val="center"/>
        </w:trPr>
        <w:tc>
          <w:tcPr>
            <w:tcW w:w="2351" w:type="dxa"/>
          </w:tcPr>
          <w:p w14:paraId="1D8A731E" w14:textId="77777777" w:rsidR="0093264E" w:rsidRPr="00A512C7" w:rsidRDefault="0093264E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lastRenderedPageBreak/>
              <w:t>Alinhamento</w:t>
            </w:r>
          </w:p>
        </w:tc>
        <w:tc>
          <w:tcPr>
            <w:tcW w:w="2351" w:type="dxa"/>
          </w:tcPr>
          <w:p w14:paraId="636F195E" w14:textId="77777777" w:rsidR="0093264E" w:rsidRPr="00A512C7" w:rsidRDefault="0093264E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Justificado</w:t>
            </w:r>
          </w:p>
        </w:tc>
      </w:tr>
      <w:tr w:rsidR="0093264E" w:rsidRPr="00B60E1A" w14:paraId="5E8AC0A2" w14:textId="77777777" w:rsidTr="005758D8">
        <w:trPr>
          <w:trHeight w:val="249"/>
          <w:jc w:val="center"/>
        </w:trPr>
        <w:tc>
          <w:tcPr>
            <w:tcW w:w="2351" w:type="dxa"/>
          </w:tcPr>
          <w:p w14:paraId="3424D890" w14:textId="77777777" w:rsidR="0093264E" w:rsidRPr="00A512C7" w:rsidRDefault="0093264E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Margens laterais</w:t>
            </w:r>
          </w:p>
        </w:tc>
        <w:tc>
          <w:tcPr>
            <w:tcW w:w="2351" w:type="dxa"/>
          </w:tcPr>
          <w:p w14:paraId="0494E10F" w14:textId="77777777" w:rsidR="0093264E" w:rsidRPr="00A512C7" w:rsidRDefault="0093264E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15 mm</w:t>
            </w:r>
          </w:p>
        </w:tc>
      </w:tr>
      <w:tr w:rsidR="0093264E" w:rsidRPr="00B60E1A" w14:paraId="0424B073" w14:textId="77777777" w:rsidTr="005758D8">
        <w:trPr>
          <w:trHeight w:val="249"/>
          <w:jc w:val="center"/>
        </w:trPr>
        <w:tc>
          <w:tcPr>
            <w:tcW w:w="2351" w:type="dxa"/>
          </w:tcPr>
          <w:p w14:paraId="0C0CEBEF" w14:textId="77777777" w:rsidR="0093264E" w:rsidRPr="00A512C7" w:rsidRDefault="0093264E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Margem inferior</w:t>
            </w:r>
          </w:p>
        </w:tc>
        <w:tc>
          <w:tcPr>
            <w:tcW w:w="2351" w:type="dxa"/>
          </w:tcPr>
          <w:p w14:paraId="66C3E492" w14:textId="77777777" w:rsidR="0093264E" w:rsidRPr="00A512C7" w:rsidRDefault="0093264E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42 mm</w:t>
            </w:r>
          </w:p>
        </w:tc>
      </w:tr>
      <w:tr w:rsidR="008168AA" w:rsidRPr="00B1279F" w14:paraId="35C260B3" w14:textId="77777777" w:rsidTr="005758D8">
        <w:trPr>
          <w:trHeight w:val="499"/>
          <w:jc w:val="center"/>
        </w:trPr>
        <w:tc>
          <w:tcPr>
            <w:tcW w:w="2351" w:type="dxa"/>
          </w:tcPr>
          <w:p w14:paraId="0E91E57A" w14:textId="77777777" w:rsidR="008168AA" w:rsidRPr="00A512C7" w:rsidRDefault="008168AA" w:rsidP="008168AA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Margem superior</w:t>
            </w:r>
          </w:p>
          <w:p w14:paraId="0E1D278E" w14:textId="77777777" w:rsidR="008168AA" w:rsidRPr="00A512C7" w:rsidRDefault="008168AA" w:rsidP="008168AA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(primeira página)</w:t>
            </w:r>
          </w:p>
        </w:tc>
        <w:tc>
          <w:tcPr>
            <w:tcW w:w="2351" w:type="dxa"/>
          </w:tcPr>
          <w:p w14:paraId="0F8328D6" w14:textId="77777777" w:rsidR="008168AA" w:rsidRPr="00A512C7" w:rsidRDefault="008168AA" w:rsidP="008168AA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90 mm (para o início das colunas)</w:t>
            </w:r>
          </w:p>
        </w:tc>
      </w:tr>
      <w:tr w:rsidR="008168AA" w:rsidRPr="00B60E1A" w14:paraId="6F647D39" w14:textId="77777777" w:rsidTr="005758D8">
        <w:trPr>
          <w:trHeight w:val="511"/>
          <w:jc w:val="center"/>
        </w:trPr>
        <w:tc>
          <w:tcPr>
            <w:tcW w:w="2351" w:type="dxa"/>
          </w:tcPr>
          <w:p w14:paraId="7D048D63" w14:textId="77777777" w:rsidR="008168AA" w:rsidRPr="00A512C7" w:rsidRDefault="008168AA" w:rsidP="008168AA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Margem superior</w:t>
            </w:r>
          </w:p>
          <w:p w14:paraId="32B1116B" w14:textId="77777777" w:rsidR="008168AA" w:rsidRPr="00A512C7" w:rsidRDefault="008168AA" w:rsidP="008168AA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(demais páginas)</w:t>
            </w:r>
          </w:p>
        </w:tc>
        <w:tc>
          <w:tcPr>
            <w:tcW w:w="2351" w:type="dxa"/>
          </w:tcPr>
          <w:p w14:paraId="4DF5F27D" w14:textId="77777777" w:rsidR="008168AA" w:rsidRPr="00A512C7" w:rsidRDefault="008168AA" w:rsidP="008168AA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15 mm</w:t>
            </w:r>
          </w:p>
        </w:tc>
      </w:tr>
      <w:tr w:rsidR="0093264E" w:rsidRPr="00B60E1A" w14:paraId="0F442253" w14:textId="77777777" w:rsidTr="005758D8">
        <w:trPr>
          <w:trHeight w:val="249"/>
          <w:jc w:val="center"/>
        </w:trPr>
        <w:tc>
          <w:tcPr>
            <w:tcW w:w="2351" w:type="dxa"/>
          </w:tcPr>
          <w:p w14:paraId="7D24EF69" w14:textId="77777777" w:rsidR="0093264E" w:rsidRPr="00A512C7" w:rsidRDefault="0093264E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Largura da coluna</w:t>
            </w:r>
          </w:p>
        </w:tc>
        <w:tc>
          <w:tcPr>
            <w:tcW w:w="2351" w:type="dxa"/>
          </w:tcPr>
          <w:p w14:paraId="0D018B27" w14:textId="77777777" w:rsidR="005758D8" w:rsidRPr="00A512C7" w:rsidRDefault="0093264E" w:rsidP="0093264E">
            <w:pPr>
              <w:jc w:val="both"/>
              <w:rPr>
                <w:rFonts w:cs="Helvetica"/>
                <w:sz w:val="18"/>
                <w:szCs w:val="18"/>
                <w:lang w:val="pt-BR"/>
              </w:rPr>
            </w:pPr>
            <w:r w:rsidRPr="00A512C7">
              <w:rPr>
                <w:rFonts w:cs="Helvetica"/>
                <w:sz w:val="18"/>
                <w:szCs w:val="18"/>
                <w:lang w:val="pt-BR"/>
              </w:rPr>
              <w:t>85 mm</w:t>
            </w:r>
          </w:p>
        </w:tc>
      </w:tr>
    </w:tbl>
    <w:p w14:paraId="43E584BF" w14:textId="77777777" w:rsidR="00B2793B" w:rsidRPr="008168AA" w:rsidRDefault="00DF662E" w:rsidP="005758D8">
      <w:pPr>
        <w:pStyle w:val="Corpo"/>
        <w:spacing w:before="240"/>
      </w:pPr>
      <w:r w:rsidRPr="008168AA">
        <w:t>ELEMENTOS DO MANUSCRITO – Não use linhas</w:t>
      </w:r>
      <w:r w:rsidR="005758D8">
        <w:t xml:space="preserve"> extras </w:t>
      </w:r>
      <w:r w:rsidR="005758D8" w:rsidRPr="005758D8">
        <w:rPr>
          <w:i/>
        </w:rPr>
        <w:t>(“Enter</w:t>
      </w:r>
      <w:r w:rsidRPr="005758D8">
        <w:rPr>
          <w:i/>
        </w:rPr>
        <w:t>”)</w:t>
      </w:r>
      <w:r w:rsidRPr="008168AA">
        <w:t xml:space="preserve"> para adicionar espaços em branco. Use a formatação de parágrafo para esse fim.</w:t>
      </w:r>
    </w:p>
    <w:p w14:paraId="57226EE0" w14:textId="77777777" w:rsidR="00DF662E" w:rsidRDefault="00DF662E" w:rsidP="0086180E">
      <w:pPr>
        <w:pStyle w:val="Corpo"/>
      </w:pPr>
      <w:r w:rsidRPr="008168AA">
        <w:t xml:space="preserve">Não use </w:t>
      </w:r>
      <w:r w:rsidR="005758D8">
        <w:t>tabulação</w:t>
      </w:r>
      <w:r w:rsidRPr="008168AA">
        <w:t>. Use a formatação parágrafo ou a tecla TAB.</w:t>
      </w:r>
    </w:p>
    <w:p w14:paraId="5F0458E5" w14:textId="77777777" w:rsidR="00846762" w:rsidRPr="008168AA" w:rsidRDefault="005758D8" w:rsidP="0086180E">
      <w:pPr>
        <w:pStyle w:val="Title"/>
      </w:pPr>
      <w:r>
        <w:t>dicas Ú</w:t>
      </w:r>
      <w:r w:rsidR="00846762">
        <w:t>teis</w:t>
      </w:r>
    </w:p>
    <w:p w14:paraId="44D33B02" w14:textId="77777777" w:rsidR="00846762" w:rsidRDefault="005758D8" w:rsidP="0086180E">
      <w:pPr>
        <w:pStyle w:val="Corpo"/>
      </w:pPr>
      <w:r>
        <w:t>TABELAS – Quando for necessário</w:t>
      </w:r>
      <w:r w:rsidR="00846762">
        <w:t xml:space="preserve"> utilizar tabelas, faça a inserção utilizando o comando “Inserir Tabela”. Numere as tabelas de maneira consecutiva.</w:t>
      </w:r>
    </w:p>
    <w:p w14:paraId="768B9231" w14:textId="77777777" w:rsidR="00846762" w:rsidRDefault="00846762" w:rsidP="0086180E">
      <w:pPr>
        <w:pStyle w:val="Corpo"/>
      </w:pPr>
      <w:r>
        <w:t>LETRAS GREGAS – Quando for utilizar letras do alfabeto grego, faça a inserção utilizando o comando “Inserir Símbolo”.</w:t>
      </w:r>
    </w:p>
    <w:p w14:paraId="6374532A" w14:textId="77777777" w:rsidR="00846762" w:rsidRDefault="00846762" w:rsidP="0086180E">
      <w:pPr>
        <w:pStyle w:val="Corpo"/>
      </w:pPr>
      <w:r w:rsidRPr="00846762">
        <w:rPr>
          <w:b/>
        </w:rPr>
        <w:t>Negrito</w:t>
      </w:r>
      <w:r>
        <w:t xml:space="preserve">, </w:t>
      </w:r>
      <w:r w:rsidRPr="00846762">
        <w:rPr>
          <w:u w:val="single"/>
        </w:rPr>
        <w:t>sublinhado</w:t>
      </w:r>
      <w:r>
        <w:t xml:space="preserve">, </w:t>
      </w:r>
      <w:r w:rsidRPr="00846762">
        <w:rPr>
          <w:i/>
        </w:rPr>
        <w:t>itálico</w:t>
      </w:r>
      <w:r>
        <w:t xml:space="preserve"> – Quando for utilizar estes recursos, faça utilizando os comandos de Fonte.</w:t>
      </w:r>
    </w:p>
    <w:p w14:paraId="00A76BB9" w14:textId="77777777" w:rsidR="00846762" w:rsidRDefault="00846762" w:rsidP="0086180E">
      <w:pPr>
        <w:pStyle w:val="Corpo"/>
      </w:pPr>
      <w:r>
        <w:t xml:space="preserve">FIGURAS – Numere as </w:t>
      </w:r>
      <w:r w:rsidR="005758D8">
        <w:t>figuras</w:t>
      </w:r>
      <w:r>
        <w:t xml:space="preserve"> de maneira consecutiva.</w:t>
      </w:r>
    </w:p>
    <w:p w14:paraId="31DC362E" w14:textId="77777777" w:rsidR="00846762" w:rsidRDefault="00846762" w:rsidP="0086180E">
      <w:pPr>
        <w:pStyle w:val="Corpo"/>
      </w:pPr>
      <w:r>
        <w:t>Insira “quebras de coluna” ou “quebras de página” para um melhor controle da fluidez do texto.</w:t>
      </w:r>
    </w:p>
    <w:p w14:paraId="68174F5D" w14:textId="77777777" w:rsidR="00846762" w:rsidRDefault="00846762" w:rsidP="0086180E">
      <w:pPr>
        <w:pStyle w:val="Corpo"/>
      </w:pPr>
      <w:r>
        <w:t xml:space="preserve">ARQUIVO EM PDF – Sempre cheque se o seu arquivo em </w:t>
      </w:r>
      <w:r w:rsidR="005758D8">
        <w:t>PDF</w:t>
      </w:r>
      <w:r>
        <w:t xml:space="preserve"> está da maneira que você deseja, pois pode acontecer perda de formatação</w:t>
      </w:r>
      <w:r w:rsidR="00824426">
        <w:t>.</w:t>
      </w:r>
    </w:p>
    <w:p w14:paraId="614C8128" w14:textId="77777777" w:rsidR="00912B5D" w:rsidRPr="008B6CF8" w:rsidRDefault="00824426" w:rsidP="0086180E">
      <w:pPr>
        <w:pStyle w:val="Title"/>
      </w:pPr>
      <w:r w:rsidRPr="008B6CF8">
        <w:t>resumo das seções</w:t>
      </w:r>
    </w:p>
    <w:p w14:paraId="4F03BFEF" w14:textId="77777777" w:rsidR="00824426" w:rsidRPr="008B6CF8" w:rsidRDefault="00824426" w:rsidP="0086180E">
      <w:pPr>
        <w:pStyle w:val="Corpo"/>
      </w:pPr>
      <w:r w:rsidRPr="008B6CF8">
        <w:t>As seções</w:t>
      </w:r>
      <w:r w:rsidR="005758D8" w:rsidRPr="008B6CF8">
        <w:t xml:space="preserve"> deste relatório devem seguir a</w:t>
      </w:r>
      <w:r w:rsidRPr="008B6CF8">
        <w:t xml:space="preserve"> seguinte ordem e obedecer à sua necessidade (obrigatória / opcional):</w:t>
      </w:r>
    </w:p>
    <w:p w14:paraId="5DE71CF2" w14:textId="70482C98" w:rsidR="00824426" w:rsidRPr="008B6CF8" w:rsidRDefault="00824426" w:rsidP="0086180E">
      <w:pPr>
        <w:pStyle w:val="listanumerada"/>
        <w:numPr>
          <w:ilvl w:val="0"/>
          <w:numId w:val="26"/>
        </w:numPr>
      </w:pPr>
      <w:r w:rsidRPr="008B6CF8">
        <w:t>Resumo</w:t>
      </w:r>
      <w:r w:rsidRPr="008B6CF8">
        <w:tab/>
      </w:r>
      <w:r w:rsidRPr="008B6CF8">
        <w:tab/>
      </w:r>
      <w:r w:rsidR="008B6CF8" w:rsidRPr="008B6CF8">
        <w:tab/>
      </w:r>
      <w:r w:rsidRPr="008B6CF8">
        <w:t>Seção Obrigatória;</w:t>
      </w:r>
    </w:p>
    <w:p w14:paraId="064E6A0D" w14:textId="1BE3C226" w:rsidR="00824426" w:rsidRPr="000439D9" w:rsidRDefault="00824426" w:rsidP="0086180E">
      <w:pPr>
        <w:pStyle w:val="listanumerada"/>
        <w:numPr>
          <w:ilvl w:val="0"/>
          <w:numId w:val="26"/>
        </w:numPr>
      </w:pPr>
      <w:r w:rsidRPr="008B6CF8">
        <w:t>Introdução</w:t>
      </w:r>
      <w:r w:rsidRPr="008B6CF8">
        <w:tab/>
      </w:r>
      <w:r w:rsidRPr="008B6CF8">
        <w:tab/>
      </w:r>
      <w:r w:rsidR="008B6CF8" w:rsidRPr="008B6CF8">
        <w:tab/>
      </w:r>
      <w:r w:rsidRPr="008B6CF8">
        <w:t>Seção Obrigatória</w:t>
      </w:r>
      <w:r w:rsidR="000C4F2A" w:rsidRPr="008B6CF8">
        <w:t xml:space="preserve"> (ou </w:t>
      </w:r>
      <w:r w:rsidR="000C4F2A" w:rsidRPr="000439D9">
        <w:t>uma para cada capítulo ou uma para o texto todo)</w:t>
      </w:r>
      <w:r w:rsidRPr="000439D9">
        <w:t>;</w:t>
      </w:r>
    </w:p>
    <w:p w14:paraId="09472B0D" w14:textId="37984AC9" w:rsidR="00824426" w:rsidRPr="000439D9" w:rsidRDefault="008B6CF8" w:rsidP="0086180E">
      <w:pPr>
        <w:pStyle w:val="listanumerada"/>
        <w:numPr>
          <w:ilvl w:val="0"/>
          <w:numId w:val="26"/>
        </w:numPr>
      </w:pPr>
      <w:r w:rsidRPr="000439D9">
        <w:t>Visão Geral de Projeto</w:t>
      </w:r>
      <w:r w:rsidR="00824426" w:rsidRPr="000439D9">
        <w:tab/>
        <w:t>Seção Obrigatória;</w:t>
      </w:r>
    </w:p>
    <w:p w14:paraId="0A4B394A" w14:textId="284F99DF" w:rsidR="00824426" w:rsidRPr="000439D9" w:rsidRDefault="00824426" w:rsidP="0086180E">
      <w:pPr>
        <w:pStyle w:val="listanumerada"/>
        <w:numPr>
          <w:ilvl w:val="0"/>
          <w:numId w:val="26"/>
        </w:numPr>
      </w:pPr>
      <w:r w:rsidRPr="000439D9">
        <w:t>Conclusão</w:t>
      </w:r>
      <w:r w:rsidRPr="000439D9">
        <w:tab/>
      </w:r>
      <w:r w:rsidR="008B6CF8" w:rsidRPr="000439D9">
        <w:tab/>
      </w:r>
      <w:r w:rsidRPr="000439D9">
        <w:tab/>
        <w:t xml:space="preserve">Seção </w:t>
      </w:r>
      <w:r w:rsidR="000C4F2A" w:rsidRPr="000439D9">
        <w:t>Obrigatória (uma para cada capítulo ou uma para o texto todo);</w:t>
      </w:r>
    </w:p>
    <w:p w14:paraId="10CEC4E0" w14:textId="4811F741" w:rsidR="008B6CF8" w:rsidRPr="000439D9" w:rsidRDefault="008B6CF8" w:rsidP="0086180E">
      <w:pPr>
        <w:pStyle w:val="listanumerada"/>
        <w:numPr>
          <w:ilvl w:val="0"/>
          <w:numId w:val="26"/>
        </w:numPr>
      </w:pPr>
      <w:r w:rsidRPr="000439D9">
        <w:t>Evolução de Projeto</w:t>
      </w:r>
      <w:r w:rsidRPr="000439D9">
        <w:tab/>
      </w:r>
      <w:r w:rsidRPr="000439D9">
        <w:tab/>
        <w:t>Seção Obrigatória;</w:t>
      </w:r>
    </w:p>
    <w:p w14:paraId="3B7BFF89" w14:textId="77777777" w:rsidR="008B6CF8" w:rsidRPr="000439D9" w:rsidRDefault="008B6CF8" w:rsidP="008B6CF8">
      <w:pPr>
        <w:pStyle w:val="listanumerada"/>
        <w:numPr>
          <w:ilvl w:val="0"/>
          <w:numId w:val="26"/>
        </w:numPr>
      </w:pPr>
      <w:r w:rsidRPr="000439D9">
        <w:t>Conclusão</w:t>
      </w:r>
      <w:r w:rsidRPr="000439D9">
        <w:tab/>
      </w:r>
      <w:r w:rsidRPr="000439D9">
        <w:tab/>
      </w:r>
      <w:r w:rsidRPr="000439D9">
        <w:tab/>
        <w:t>Seção Obrigatória (uma para cada capítulo ou uma para o texto todo);</w:t>
      </w:r>
    </w:p>
    <w:p w14:paraId="74475B37" w14:textId="6FE19A75" w:rsidR="008B6CF8" w:rsidRPr="000439D9" w:rsidRDefault="008B6CF8" w:rsidP="0086180E">
      <w:pPr>
        <w:pStyle w:val="listanumerada"/>
        <w:numPr>
          <w:ilvl w:val="0"/>
          <w:numId w:val="26"/>
        </w:numPr>
      </w:pPr>
      <w:r w:rsidRPr="000439D9">
        <w:t>Desafio Técnico</w:t>
      </w:r>
      <w:r w:rsidRPr="000439D9">
        <w:tab/>
      </w:r>
      <w:r w:rsidRPr="000439D9">
        <w:tab/>
        <w:t>Seção Obrigatória;</w:t>
      </w:r>
    </w:p>
    <w:p w14:paraId="48ED32D1" w14:textId="77777777" w:rsidR="008B6CF8" w:rsidRPr="000439D9" w:rsidRDefault="008B6CF8" w:rsidP="008B6CF8">
      <w:pPr>
        <w:pStyle w:val="listanumerada"/>
        <w:numPr>
          <w:ilvl w:val="0"/>
          <w:numId w:val="26"/>
        </w:numPr>
      </w:pPr>
      <w:r w:rsidRPr="000439D9">
        <w:t>Conclusão</w:t>
      </w:r>
      <w:r w:rsidRPr="000439D9">
        <w:tab/>
      </w:r>
      <w:r w:rsidRPr="000439D9">
        <w:tab/>
      </w:r>
      <w:r w:rsidRPr="000439D9">
        <w:tab/>
        <w:t>Seção Obrigatória (uma para cada capítulo ou uma para o texto todo);</w:t>
      </w:r>
    </w:p>
    <w:p w14:paraId="02E17BC4" w14:textId="79DC7044" w:rsidR="00824426" w:rsidRPr="008B6CF8" w:rsidRDefault="00824426" w:rsidP="0086180E">
      <w:pPr>
        <w:pStyle w:val="listanumerada"/>
        <w:numPr>
          <w:ilvl w:val="0"/>
          <w:numId w:val="26"/>
        </w:numPr>
      </w:pPr>
      <w:r w:rsidRPr="008B6CF8">
        <w:t>Agradecimentos</w:t>
      </w:r>
      <w:r w:rsidRPr="008B6CF8">
        <w:tab/>
      </w:r>
      <w:r w:rsidR="008B6CF8" w:rsidRPr="008B6CF8">
        <w:tab/>
      </w:r>
      <w:r w:rsidRPr="008B6CF8">
        <w:t>Seção Opcional;</w:t>
      </w:r>
    </w:p>
    <w:p w14:paraId="1F55C44E" w14:textId="18CBED0C" w:rsidR="00824426" w:rsidRPr="008B6CF8" w:rsidRDefault="00824426" w:rsidP="0086180E">
      <w:pPr>
        <w:pStyle w:val="listanumerada"/>
        <w:numPr>
          <w:ilvl w:val="0"/>
          <w:numId w:val="26"/>
        </w:numPr>
      </w:pPr>
      <w:r w:rsidRPr="008B6CF8">
        <w:t>Referências</w:t>
      </w:r>
      <w:r w:rsidR="005758D8" w:rsidRPr="008B6CF8">
        <w:tab/>
      </w:r>
      <w:r w:rsidRPr="008B6CF8">
        <w:tab/>
      </w:r>
      <w:r w:rsidR="008B6CF8" w:rsidRPr="008B6CF8">
        <w:tab/>
      </w:r>
      <w:r w:rsidRPr="008B6CF8">
        <w:t>Seção Obrigatória;</w:t>
      </w:r>
    </w:p>
    <w:p w14:paraId="38589D5C" w14:textId="6251A113" w:rsidR="00824426" w:rsidRPr="008B6CF8" w:rsidRDefault="00824426" w:rsidP="0086180E">
      <w:pPr>
        <w:pStyle w:val="listanumerada"/>
        <w:numPr>
          <w:ilvl w:val="0"/>
          <w:numId w:val="26"/>
        </w:numPr>
      </w:pPr>
      <w:r w:rsidRPr="008B6CF8">
        <w:t>Contato</w:t>
      </w:r>
      <w:r w:rsidRPr="008B6CF8">
        <w:tab/>
      </w:r>
      <w:r w:rsidRPr="008B6CF8">
        <w:tab/>
      </w:r>
      <w:r w:rsidR="008B6CF8" w:rsidRPr="008B6CF8">
        <w:tab/>
      </w:r>
      <w:r w:rsidRPr="008B6CF8">
        <w:t>Seção Opcional;</w:t>
      </w:r>
    </w:p>
    <w:p w14:paraId="3A99A5AB" w14:textId="709D4D2F" w:rsidR="00824426" w:rsidRPr="008B6CF8" w:rsidRDefault="00824426" w:rsidP="0086180E">
      <w:pPr>
        <w:pStyle w:val="listanumerada"/>
        <w:numPr>
          <w:ilvl w:val="0"/>
          <w:numId w:val="26"/>
        </w:numPr>
      </w:pPr>
      <w:r w:rsidRPr="008B6CF8">
        <w:t>Fontes adicionais</w:t>
      </w:r>
      <w:r w:rsidRPr="008B6CF8">
        <w:tab/>
      </w:r>
      <w:r w:rsidR="008B6CF8" w:rsidRPr="008B6CF8">
        <w:tab/>
      </w:r>
      <w:r w:rsidRPr="008B6CF8">
        <w:t>Seção Opcional;</w:t>
      </w:r>
    </w:p>
    <w:p w14:paraId="33756365" w14:textId="5DA70ADE" w:rsidR="00824426" w:rsidRPr="008B6CF8" w:rsidRDefault="00824426" w:rsidP="0086180E">
      <w:pPr>
        <w:pStyle w:val="listanumerada"/>
        <w:numPr>
          <w:ilvl w:val="0"/>
          <w:numId w:val="26"/>
        </w:numPr>
      </w:pPr>
      <w:r w:rsidRPr="008B6CF8">
        <w:t>Definições</w:t>
      </w:r>
      <w:r w:rsidRPr="008B6CF8">
        <w:tab/>
      </w:r>
      <w:r w:rsidRPr="008B6CF8">
        <w:tab/>
      </w:r>
      <w:r w:rsidR="008B6CF8" w:rsidRPr="008B6CF8">
        <w:tab/>
      </w:r>
      <w:r w:rsidRPr="008B6CF8">
        <w:t>Seção Opcional.</w:t>
      </w:r>
    </w:p>
    <w:p w14:paraId="3972DE1A" w14:textId="6C58DE28" w:rsidR="00824426" w:rsidRPr="008B6CF8" w:rsidRDefault="00824426" w:rsidP="0086180E">
      <w:pPr>
        <w:pStyle w:val="listanumerada"/>
        <w:numPr>
          <w:ilvl w:val="0"/>
          <w:numId w:val="26"/>
        </w:numPr>
      </w:pPr>
      <w:r w:rsidRPr="008B6CF8">
        <w:t>Apêndices</w:t>
      </w:r>
      <w:r w:rsidRPr="008B6CF8">
        <w:tab/>
      </w:r>
      <w:r w:rsidRPr="008B6CF8">
        <w:tab/>
      </w:r>
      <w:r w:rsidR="008B6CF8" w:rsidRPr="008B6CF8">
        <w:tab/>
      </w:r>
      <w:r w:rsidRPr="008B6CF8">
        <w:t>Seção Opcional;</w:t>
      </w:r>
    </w:p>
    <w:p w14:paraId="06BF5F12" w14:textId="77777777" w:rsidR="00824426" w:rsidRDefault="00824426" w:rsidP="0086180E">
      <w:pPr>
        <w:pStyle w:val="Corpo"/>
      </w:pPr>
      <w:r>
        <w:t>As seções não devem ser numeradas.</w:t>
      </w:r>
    </w:p>
    <w:p w14:paraId="76AEDDEC" w14:textId="39E01B72" w:rsidR="00DD0004" w:rsidRDefault="00DD0004" w:rsidP="0086180E">
      <w:pPr>
        <w:pStyle w:val="Corpo"/>
      </w:pPr>
      <w:r>
        <w:t xml:space="preserve">Não se esqueçam que </w:t>
      </w:r>
      <w:r w:rsidRPr="000439D9">
        <w:t>o Relatório</w:t>
      </w:r>
      <w:r w:rsidR="008B6CF8" w:rsidRPr="000439D9">
        <w:t xml:space="preserve"> </w:t>
      </w:r>
      <w:r w:rsidR="008B6CF8" w:rsidRPr="000439D9">
        <w:rPr>
          <w:u w:val="single"/>
        </w:rPr>
        <w:t>não pode</w:t>
      </w:r>
      <w:r w:rsidRPr="000439D9">
        <w:t xml:space="preserve"> possuir Capa, e </w:t>
      </w:r>
      <w:r w:rsidR="008B6CF8" w:rsidRPr="000439D9">
        <w:t xml:space="preserve">nem </w:t>
      </w:r>
      <w:r w:rsidRPr="000439D9">
        <w:t>conter as seguint</w:t>
      </w:r>
      <w:r>
        <w:t>es informações:</w:t>
      </w:r>
    </w:p>
    <w:p w14:paraId="2D84A344" w14:textId="78B3AAD0" w:rsidR="00DD0004" w:rsidRDefault="00DD0004" w:rsidP="00DD0004">
      <w:pPr>
        <w:pStyle w:val="lista"/>
      </w:pPr>
      <w:r>
        <w:t>Nome da Equipe</w:t>
      </w:r>
      <w:r w:rsidRPr="0086180E">
        <w:t>;</w:t>
      </w:r>
    </w:p>
    <w:p w14:paraId="1FACF14A" w14:textId="430DA098" w:rsidR="000439D9" w:rsidRDefault="000439D9" w:rsidP="00DD0004">
      <w:pPr>
        <w:pStyle w:val="lista"/>
      </w:pPr>
      <w:r>
        <w:t>Nome de qualquer membro da Equipe;</w:t>
      </w:r>
    </w:p>
    <w:p w14:paraId="6A63AB26" w14:textId="070D5490" w:rsidR="000439D9" w:rsidRDefault="000439D9" w:rsidP="000439D9">
      <w:pPr>
        <w:pStyle w:val="lista"/>
      </w:pPr>
      <w:r>
        <w:t>Nome do Protótipo ou codinome relacionado à equipe;</w:t>
      </w:r>
    </w:p>
    <w:p w14:paraId="54783D58" w14:textId="77777777" w:rsidR="00DD0004" w:rsidRDefault="00DD0004" w:rsidP="00DD0004">
      <w:pPr>
        <w:pStyle w:val="lista"/>
      </w:pPr>
      <w:r>
        <w:t>Número da Equipe;</w:t>
      </w:r>
    </w:p>
    <w:p w14:paraId="23D64A6A" w14:textId="2571D502" w:rsidR="00DD0004" w:rsidRDefault="00DD0004" w:rsidP="00DD0004">
      <w:pPr>
        <w:pStyle w:val="lista"/>
      </w:pPr>
      <w:r>
        <w:t>Nome da Escola/Universidade;</w:t>
      </w:r>
    </w:p>
    <w:p w14:paraId="1B056626" w14:textId="33BF380D" w:rsidR="000439D9" w:rsidRPr="0086180E" w:rsidRDefault="000439D9" w:rsidP="00DD0004">
      <w:pPr>
        <w:pStyle w:val="lista"/>
      </w:pPr>
      <w:r>
        <w:t>Logotipo da Equipe ou da Instituição de Ensino;</w:t>
      </w:r>
    </w:p>
    <w:p w14:paraId="0491A185" w14:textId="77777777" w:rsidR="00DD0004" w:rsidRPr="0086180E" w:rsidRDefault="00DD0004" w:rsidP="00DD0004">
      <w:pPr>
        <w:pStyle w:val="lista"/>
      </w:pPr>
      <w:r>
        <w:t>Cidade e Data.</w:t>
      </w:r>
    </w:p>
    <w:p w14:paraId="61EE13ED" w14:textId="77777777" w:rsidR="00824426" w:rsidRPr="008168AA" w:rsidRDefault="00824426" w:rsidP="0086180E">
      <w:pPr>
        <w:pStyle w:val="Title"/>
      </w:pPr>
      <w:r w:rsidRPr="008168AA">
        <w:t>conclusão</w:t>
      </w:r>
    </w:p>
    <w:p w14:paraId="057F562D" w14:textId="77777777" w:rsidR="00A512C7" w:rsidRDefault="00824426" w:rsidP="00A512C7">
      <w:pPr>
        <w:pStyle w:val="Corpo"/>
      </w:pPr>
      <w:r w:rsidRPr="008168AA">
        <w:t xml:space="preserve">Esta é a seção onde você deverá incluir a conclusão </w:t>
      </w:r>
      <w:r w:rsidR="001F21AE">
        <w:t>do capítulo “Visão geral de projeto”.</w:t>
      </w:r>
    </w:p>
    <w:p w14:paraId="01199F1E" w14:textId="77777777" w:rsidR="00D0117D" w:rsidRPr="00A512C7" w:rsidRDefault="00D0117D" w:rsidP="00A512C7">
      <w:pPr>
        <w:pStyle w:val="Corpo"/>
        <w:rPr>
          <w:b/>
          <w:caps/>
          <w:sz w:val="28"/>
          <w:szCs w:val="28"/>
        </w:rPr>
      </w:pPr>
      <w:r w:rsidRPr="00A512C7">
        <w:rPr>
          <w:b/>
          <w:caps/>
          <w:sz w:val="28"/>
          <w:szCs w:val="28"/>
        </w:rPr>
        <w:t>Evolução de Projeto</w:t>
      </w:r>
    </w:p>
    <w:p w14:paraId="4EFA002A" w14:textId="77777777" w:rsidR="00D0117D" w:rsidRPr="00A512C7" w:rsidRDefault="00D0117D" w:rsidP="00D0117D">
      <w:pPr>
        <w:pStyle w:val="Title"/>
        <w:rPr>
          <w:lang w:val="fr-FR"/>
        </w:rPr>
      </w:pPr>
      <w:r w:rsidRPr="00A512C7">
        <w:rPr>
          <w:lang w:val="fr-FR"/>
        </w:rPr>
        <w:t>introdução</w:t>
      </w:r>
    </w:p>
    <w:p w14:paraId="67E522EC" w14:textId="77777777" w:rsidR="00D0117D" w:rsidRDefault="00D0117D">
      <w:pPr>
        <w:rPr>
          <w:rFonts w:cs="Helvetica"/>
          <w:sz w:val="18"/>
          <w:lang w:val="pt-BR"/>
        </w:rPr>
      </w:pPr>
      <w:r w:rsidRPr="00A512C7">
        <w:rPr>
          <w:rFonts w:cs="Helvetica"/>
          <w:sz w:val="18"/>
          <w:lang w:val="fr-FR"/>
        </w:rPr>
        <w:t xml:space="preserve">Lorem ipsum </w:t>
      </w:r>
      <w:proofErr w:type="spellStart"/>
      <w:r w:rsidRPr="00A512C7">
        <w:rPr>
          <w:rFonts w:cs="Helvetica"/>
          <w:sz w:val="18"/>
          <w:lang w:val="fr-FR"/>
        </w:rPr>
        <w:t>dolor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sit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amet</w:t>
      </w:r>
      <w:proofErr w:type="spellEnd"/>
      <w:r w:rsidRPr="00A512C7">
        <w:rPr>
          <w:rFonts w:cs="Helvetica"/>
          <w:sz w:val="18"/>
          <w:lang w:val="fr-FR"/>
        </w:rPr>
        <w:t xml:space="preserve">, </w:t>
      </w:r>
      <w:proofErr w:type="spellStart"/>
      <w:r w:rsidRPr="00A512C7">
        <w:rPr>
          <w:rFonts w:cs="Helvetica"/>
          <w:sz w:val="18"/>
          <w:lang w:val="fr-FR"/>
        </w:rPr>
        <w:t>consectetur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adipiscing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elit</w:t>
      </w:r>
      <w:proofErr w:type="spellEnd"/>
      <w:r w:rsidRPr="00A512C7">
        <w:rPr>
          <w:rFonts w:cs="Helvetica"/>
          <w:sz w:val="18"/>
          <w:lang w:val="fr-FR"/>
        </w:rPr>
        <w:t xml:space="preserve">. </w:t>
      </w:r>
      <w:proofErr w:type="spellStart"/>
      <w:r w:rsidRPr="00A512C7">
        <w:rPr>
          <w:rFonts w:cs="Helvetica"/>
          <w:sz w:val="18"/>
          <w:lang w:val="fr-FR"/>
        </w:rPr>
        <w:t>Etiam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eget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ligula</w:t>
      </w:r>
      <w:proofErr w:type="spellEnd"/>
      <w:r w:rsidRPr="00A512C7">
        <w:rPr>
          <w:rFonts w:cs="Helvetica"/>
          <w:sz w:val="18"/>
          <w:lang w:val="fr-FR"/>
        </w:rPr>
        <w:t xml:space="preserve"> eu </w:t>
      </w:r>
      <w:proofErr w:type="spellStart"/>
      <w:r w:rsidRPr="00A512C7">
        <w:rPr>
          <w:rFonts w:cs="Helvetica"/>
          <w:sz w:val="18"/>
          <w:lang w:val="fr-FR"/>
        </w:rPr>
        <w:t>lectus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lobortis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condimentum</w:t>
      </w:r>
      <w:proofErr w:type="spellEnd"/>
      <w:r w:rsidRPr="00A512C7">
        <w:rPr>
          <w:rFonts w:cs="Helvetica"/>
          <w:sz w:val="18"/>
          <w:lang w:val="fr-FR"/>
        </w:rPr>
        <w:t xml:space="preserve">. </w:t>
      </w:r>
      <w:proofErr w:type="spellStart"/>
      <w:r w:rsidRPr="00A512C7">
        <w:rPr>
          <w:rFonts w:cs="Helvetica"/>
          <w:sz w:val="18"/>
          <w:lang w:val="fr-FR"/>
        </w:rPr>
        <w:t>Aliquam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nonummy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auctor</w:t>
      </w:r>
      <w:proofErr w:type="spellEnd"/>
      <w:r w:rsidRPr="00A512C7">
        <w:rPr>
          <w:rFonts w:cs="Helvetica"/>
          <w:sz w:val="18"/>
          <w:lang w:val="fr-FR"/>
        </w:rPr>
        <w:t xml:space="preserve"> massa. </w:t>
      </w:r>
      <w:proofErr w:type="spellStart"/>
      <w:r w:rsidRPr="00A512C7">
        <w:rPr>
          <w:rFonts w:cs="Helvetica"/>
          <w:sz w:val="18"/>
          <w:lang w:val="fr-FR"/>
        </w:rPr>
        <w:t>Pellentesque</w:t>
      </w:r>
      <w:proofErr w:type="spellEnd"/>
      <w:r w:rsidRPr="00A512C7">
        <w:rPr>
          <w:rFonts w:cs="Helvetica"/>
          <w:sz w:val="18"/>
          <w:lang w:val="fr-FR"/>
        </w:rPr>
        <w:t xml:space="preserve"> habitant morbi tristique </w:t>
      </w:r>
      <w:proofErr w:type="spellStart"/>
      <w:r w:rsidRPr="00A512C7">
        <w:rPr>
          <w:rFonts w:cs="Helvetica"/>
          <w:sz w:val="18"/>
          <w:lang w:val="fr-FR"/>
        </w:rPr>
        <w:t>senectus</w:t>
      </w:r>
      <w:proofErr w:type="spellEnd"/>
      <w:r w:rsidRPr="00A512C7">
        <w:rPr>
          <w:rFonts w:cs="Helvetica"/>
          <w:sz w:val="18"/>
          <w:lang w:val="fr-FR"/>
        </w:rPr>
        <w:t xml:space="preserve"> et </w:t>
      </w:r>
      <w:proofErr w:type="spellStart"/>
      <w:r w:rsidRPr="00A512C7">
        <w:rPr>
          <w:rFonts w:cs="Helvetica"/>
          <w:sz w:val="18"/>
          <w:lang w:val="fr-FR"/>
        </w:rPr>
        <w:t>netus</w:t>
      </w:r>
      <w:proofErr w:type="spellEnd"/>
      <w:r w:rsidRPr="00A512C7">
        <w:rPr>
          <w:rFonts w:cs="Helvetica"/>
          <w:sz w:val="18"/>
          <w:lang w:val="fr-FR"/>
        </w:rPr>
        <w:t xml:space="preserve"> et </w:t>
      </w:r>
      <w:proofErr w:type="spellStart"/>
      <w:r w:rsidRPr="00A512C7">
        <w:rPr>
          <w:rFonts w:cs="Helvetica"/>
          <w:sz w:val="18"/>
          <w:lang w:val="fr-FR"/>
        </w:rPr>
        <w:t>malesuada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fames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ac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turpis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egestas</w:t>
      </w:r>
      <w:proofErr w:type="spellEnd"/>
      <w:r w:rsidRPr="00A512C7">
        <w:rPr>
          <w:rFonts w:cs="Helvetica"/>
          <w:sz w:val="18"/>
          <w:lang w:val="fr-FR"/>
        </w:rPr>
        <w:t xml:space="preserve">. </w:t>
      </w:r>
      <w:proofErr w:type="spellStart"/>
      <w:r w:rsidRPr="00A512C7">
        <w:rPr>
          <w:rFonts w:cs="Helvetica"/>
          <w:sz w:val="18"/>
          <w:lang w:val="fr-FR"/>
        </w:rPr>
        <w:t>Nulla</w:t>
      </w:r>
      <w:proofErr w:type="spellEnd"/>
      <w:r w:rsidRPr="00A512C7">
        <w:rPr>
          <w:rFonts w:cs="Helvetica"/>
          <w:sz w:val="18"/>
          <w:lang w:val="fr-FR"/>
        </w:rPr>
        <w:t xml:space="preserve"> at </w:t>
      </w:r>
      <w:proofErr w:type="spellStart"/>
      <w:r w:rsidRPr="00A512C7">
        <w:rPr>
          <w:rFonts w:cs="Helvetica"/>
          <w:sz w:val="18"/>
          <w:lang w:val="fr-FR"/>
        </w:rPr>
        <w:t>risus</w:t>
      </w:r>
      <w:proofErr w:type="spellEnd"/>
      <w:r w:rsidRPr="00A512C7">
        <w:rPr>
          <w:rFonts w:cs="Helvetica"/>
          <w:sz w:val="18"/>
          <w:lang w:val="fr-FR"/>
        </w:rPr>
        <w:t xml:space="preserve">. </w:t>
      </w:r>
      <w:proofErr w:type="spellStart"/>
      <w:r w:rsidRPr="00A512C7">
        <w:rPr>
          <w:rFonts w:cs="Helvetica"/>
          <w:sz w:val="18"/>
          <w:lang w:val="fr-FR"/>
        </w:rPr>
        <w:t>Quisque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purus</w:t>
      </w:r>
      <w:proofErr w:type="spellEnd"/>
      <w:r w:rsidRPr="00A512C7">
        <w:rPr>
          <w:rFonts w:cs="Helvetica"/>
          <w:sz w:val="18"/>
          <w:lang w:val="fr-FR"/>
        </w:rPr>
        <w:t xml:space="preserve"> magna, </w:t>
      </w:r>
      <w:proofErr w:type="spellStart"/>
      <w:r w:rsidRPr="00A512C7">
        <w:rPr>
          <w:rFonts w:cs="Helvetica"/>
          <w:sz w:val="18"/>
          <w:lang w:val="fr-FR"/>
        </w:rPr>
        <w:t>auctor</w:t>
      </w:r>
      <w:proofErr w:type="spellEnd"/>
      <w:r w:rsidRPr="00A512C7">
        <w:rPr>
          <w:rFonts w:cs="Helvetica"/>
          <w:sz w:val="18"/>
          <w:lang w:val="fr-FR"/>
        </w:rPr>
        <w:t xml:space="preserve"> et, </w:t>
      </w:r>
      <w:proofErr w:type="spellStart"/>
      <w:r w:rsidRPr="00A512C7">
        <w:rPr>
          <w:rFonts w:cs="Helvetica"/>
          <w:sz w:val="18"/>
          <w:lang w:val="fr-FR"/>
        </w:rPr>
        <w:t>sagittis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ac</w:t>
      </w:r>
      <w:proofErr w:type="spellEnd"/>
      <w:r w:rsidRPr="00A512C7">
        <w:rPr>
          <w:rFonts w:cs="Helvetica"/>
          <w:sz w:val="18"/>
          <w:lang w:val="fr-FR"/>
        </w:rPr>
        <w:t xml:space="preserve">, </w:t>
      </w:r>
      <w:proofErr w:type="spellStart"/>
      <w:r w:rsidRPr="00A512C7">
        <w:rPr>
          <w:rFonts w:cs="Helvetica"/>
          <w:sz w:val="18"/>
          <w:lang w:val="fr-FR"/>
        </w:rPr>
        <w:t>posuere</w:t>
      </w:r>
      <w:proofErr w:type="spellEnd"/>
      <w:r w:rsidRPr="00A512C7">
        <w:rPr>
          <w:rFonts w:cs="Helvetica"/>
          <w:sz w:val="18"/>
          <w:lang w:val="fr-FR"/>
        </w:rPr>
        <w:t xml:space="preserve"> eu, </w:t>
      </w:r>
      <w:proofErr w:type="spellStart"/>
      <w:r w:rsidRPr="00A512C7">
        <w:rPr>
          <w:rFonts w:cs="Helvetica"/>
          <w:sz w:val="18"/>
          <w:lang w:val="fr-FR"/>
        </w:rPr>
        <w:t>lectus</w:t>
      </w:r>
      <w:proofErr w:type="spellEnd"/>
      <w:r w:rsidRPr="00A512C7">
        <w:rPr>
          <w:rFonts w:cs="Helvetica"/>
          <w:sz w:val="18"/>
          <w:lang w:val="fr-FR"/>
        </w:rPr>
        <w:t xml:space="preserve">. </w:t>
      </w:r>
      <w:r w:rsidRPr="00D0117D">
        <w:rPr>
          <w:rFonts w:cs="Helvetica"/>
          <w:sz w:val="18"/>
          <w:lang w:val="pt-BR"/>
        </w:rPr>
        <w:t>Nam mattis, felis ut adipiscing.</w:t>
      </w:r>
    </w:p>
    <w:p w14:paraId="5C79B0F8" w14:textId="77777777" w:rsidR="00D0117D" w:rsidRDefault="00D0117D">
      <w:pPr>
        <w:rPr>
          <w:rFonts w:cs="Helvetica"/>
          <w:sz w:val="18"/>
          <w:lang w:val="pt-BR"/>
        </w:rPr>
      </w:pPr>
    </w:p>
    <w:p w14:paraId="4386EFE3" w14:textId="77777777" w:rsidR="00D0117D" w:rsidRPr="008168AA" w:rsidRDefault="00D0117D" w:rsidP="00D0117D">
      <w:pPr>
        <w:pStyle w:val="Title"/>
      </w:pPr>
      <w:r w:rsidRPr="008168AA">
        <w:t>seção EM PRIMEIRO NÍVEL</w:t>
      </w:r>
    </w:p>
    <w:p w14:paraId="2AADB07B" w14:textId="77777777" w:rsidR="00D0117D" w:rsidRDefault="00D0117D" w:rsidP="00D0117D">
      <w:pPr>
        <w:pStyle w:val="Corpo"/>
      </w:pPr>
      <w:r w:rsidRPr="00A512C7">
        <w:rPr>
          <w:lang w:val="en-US"/>
        </w:rPr>
        <w:t xml:space="preserve">Lorem ipsum dolor sit </w:t>
      </w:r>
      <w:proofErr w:type="spellStart"/>
      <w:r w:rsidRPr="00A512C7">
        <w:rPr>
          <w:lang w:val="en-US"/>
        </w:rPr>
        <w:t>amet</w:t>
      </w:r>
      <w:proofErr w:type="spellEnd"/>
      <w:r w:rsidRPr="00A512C7">
        <w:rPr>
          <w:lang w:val="en-US"/>
        </w:rPr>
        <w:t xml:space="preserve">, </w:t>
      </w:r>
      <w:proofErr w:type="spellStart"/>
      <w:r w:rsidRPr="00A512C7">
        <w:rPr>
          <w:lang w:val="en-US"/>
        </w:rPr>
        <w:t>consectetur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adipiscing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elit</w:t>
      </w:r>
      <w:proofErr w:type="spellEnd"/>
      <w:r w:rsidRPr="00A512C7">
        <w:rPr>
          <w:lang w:val="en-US"/>
        </w:rPr>
        <w:t xml:space="preserve">. </w:t>
      </w:r>
      <w:r w:rsidRPr="00D0117D">
        <w:t xml:space="preserve">Etiam eget ligula eu lectus lobortis condimentum. </w:t>
      </w:r>
    </w:p>
    <w:p w14:paraId="6458306E" w14:textId="77777777" w:rsidR="00D0117D" w:rsidRPr="008168AA" w:rsidRDefault="00D0117D" w:rsidP="00D0117D">
      <w:pPr>
        <w:pStyle w:val="Corpo"/>
      </w:pPr>
      <w:r>
        <w:rPr>
          <w:caps/>
        </w:rPr>
        <w:t>SUBTí</w:t>
      </w:r>
      <w:r w:rsidRPr="008168AA">
        <w:rPr>
          <w:caps/>
        </w:rPr>
        <w:t>TULOS</w:t>
      </w:r>
      <w:r>
        <w:rPr>
          <w:caps/>
        </w:rPr>
        <w:t xml:space="preserve"> </w:t>
      </w:r>
      <w:r w:rsidRPr="008168AA">
        <w:t>–</w:t>
      </w:r>
      <w:r>
        <w:t xml:space="preserve"> </w:t>
      </w:r>
      <w:r w:rsidRPr="00A512C7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2646CC52" w14:textId="77777777" w:rsidR="00D0117D" w:rsidRPr="008168AA" w:rsidRDefault="00D0117D" w:rsidP="00D0117D">
      <w:pPr>
        <w:pStyle w:val="Corpo"/>
      </w:pPr>
      <w:r w:rsidRPr="008168AA">
        <w:rPr>
          <w:u w:val="single"/>
        </w:rPr>
        <w:t>Sub-subtítulo</w:t>
      </w:r>
      <w:r w:rsidRPr="008168AA">
        <w:t xml:space="preserve"> </w:t>
      </w:r>
      <w:r>
        <w:t>–</w:t>
      </w:r>
      <w:r w:rsidRPr="008168AA">
        <w:t xml:space="preserve"> </w:t>
      </w:r>
      <w:r w:rsidRPr="00A512C7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05192FE6" w14:textId="77777777" w:rsidR="00D0117D" w:rsidRPr="008168AA" w:rsidRDefault="00D0117D" w:rsidP="00D0117D">
      <w:pPr>
        <w:pStyle w:val="Title"/>
      </w:pPr>
      <w:r w:rsidRPr="008168AA">
        <w:t>seção EM PRIMEIRO NÍVEL</w:t>
      </w:r>
    </w:p>
    <w:p w14:paraId="324F3052" w14:textId="77777777" w:rsidR="00D0117D" w:rsidRDefault="00D0117D" w:rsidP="00D0117D">
      <w:pPr>
        <w:pStyle w:val="Corpo"/>
      </w:pPr>
      <w:r w:rsidRPr="00A512C7">
        <w:rPr>
          <w:lang w:val="en-US"/>
        </w:rPr>
        <w:t xml:space="preserve">Lorem ipsum dolor sit </w:t>
      </w:r>
      <w:proofErr w:type="spellStart"/>
      <w:r w:rsidRPr="00A512C7">
        <w:rPr>
          <w:lang w:val="en-US"/>
        </w:rPr>
        <w:t>amet</w:t>
      </w:r>
      <w:proofErr w:type="spellEnd"/>
      <w:r w:rsidRPr="00A512C7">
        <w:rPr>
          <w:lang w:val="en-US"/>
        </w:rPr>
        <w:t xml:space="preserve">, </w:t>
      </w:r>
      <w:proofErr w:type="spellStart"/>
      <w:r w:rsidRPr="00A512C7">
        <w:rPr>
          <w:lang w:val="en-US"/>
        </w:rPr>
        <w:t>consectetur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adipiscing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elit</w:t>
      </w:r>
      <w:proofErr w:type="spellEnd"/>
      <w:r w:rsidRPr="00A512C7">
        <w:rPr>
          <w:lang w:val="en-US"/>
        </w:rPr>
        <w:t xml:space="preserve">. </w:t>
      </w:r>
      <w:r w:rsidRPr="00D0117D">
        <w:t xml:space="preserve">Etiam eget ligula eu lectus lobortis condimentum. </w:t>
      </w:r>
    </w:p>
    <w:p w14:paraId="22FD823F" w14:textId="77777777" w:rsidR="00D0117D" w:rsidRPr="008168AA" w:rsidRDefault="00D0117D" w:rsidP="00D0117D">
      <w:pPr>
        <w:pStyle w:val="Corpo"/>
      </w:pPr>
      <w:r>
        <w:rPr>
          <w:caps/>
        </w:rPr>
        <w:t>SUBTí</w:t>
      </w:r>
      <w:r w:rsidRPr="008168AA">
        <w:rPr>
          <w:caps/>
        </w:rPr>
        <w:t>TULOS</w:t>
      </w:r>
      <w:r>
        <w:rPr>
          <w:caps/>
        </w:rPr>
        <w:t xml:space="preserve"> </w:t>
      </w:r>
      <w:r w:rsidRPr="008168AA">
        <w:t>–</w:t>
      </w:r>
      <w:r>
        <w:t xml:space="preserve"> </w:t>
      </w:r>
      <w:r w:rsidRPr="0084391E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727A7729" w14:textId="77777777" w:rsidR="00D0117D" w:rsidRPr="008168AA" w:rsidRDefault="00D0117D" w:rsidP="00D0117D">
      <w:pPr>
        <w:pStyle w:val="Corpo"/>
      </w:pPr>
      <w:r w:rsidRPr="008168AA">
        <w:rPr>
          <w:u w:val="single"/>
        </w:rPr>
        <w:t>Sub-subtítulo</w:t>
      </w:r>
      <w:r w:rsidRPr="008168AA">
        <w:t xml:space="preserve"> </w:t>
      </w:r>
      <w:r>
        <w:t>–</w:t>
      </w:r>
      <w:r w:rsidRPr="008168AA">
        <w:t xml:space="preserve"> </w:t>
      </w:r>
      <w:r w:rsidRPr="0084391E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lastRenderedPageBreak/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5F3A5CA6" w14:textId="77777777" w:rsidR="00D0117D" w:rsidRPr="008168AA" w:rsidRDefault="00D0117D" w:rsidP="00D0117D">
      <w:pPr>
        <w:pStyle w:val="Title"/>
      </w:pPr>
      <w:r w:rsidRPr="008168AA">
        <w:t>seção EM PRIMEIRO NÍVEL</w:t>
      </w:r>
    </w:p>
    <w:p w14:paraId="5D0136C7" w14:textId="77777777" w:rsidR="00D0117D" w:rsidRDefault="00D0117D" w:rsidP="00D0117D">
      <w:pPr>
        <w:pStyle w:val="Corpo"/>
      </w:pPr>
      <w:r w:rsidRPr="00A512C7">
        <w:rPr>
          <w:lang w:val="en-US"/>
        </w:rPr>
        <w:t xml:space="preserve">Lorem ipsum dolor sit </w:t>
      </w:r>
      <w:proofErr w:type="spellStart"/>
      <w:r w:rsidRPr="00A512C7">
        <w:rPr>
          <w:lang w:val="en-US"/>
        </w:rPr>
        <w:t>amet</w:t>
      </w:r>
      <w:proofErr w:type="spellEnd"/>
      <w:r w:rsidRPr="00A512C7">
        <w:rPr>
          <w:lang w:val="en-US"/>
        </w:rPr>
        <w:t xml:space="preserve">, </w:t>
      </w:r>
      <w:proofErr w:type="spellStart"/>
      <w:r w:rsidRPr="00A512C7">
        <w:rPr>
          <w:lang w:val="en-US"/>
        </w:rPr>
        <w:t>consectetur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adipiscing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elit</w:t>
      </w:r>
      <w:proofErr w:type="spellEnd"/>
      <w:r w:rsidRPr="00A512C7">
        <w:rPr>
          <w:lang w:val="en-US"/>
        </w:rPr>
        <w:t xml:space="preserve">. </w:t>
      </w:r>
      <w:r w:rsidRPr="00D0117D">
        <w:t xml:space="preserve">Etiam eget ligula eu lectus lobortis condimentum. </w:t>
      </w:r>
    </w:p>
    <w:p w14:paraId="129F4E68" w14:textId="77777777" w:rsidR="00D0117D" w:rsidRPr="008168AA" w:rsidRDefault="00D0117D" w:rsidP="00D0117D">
      <w:pPr>
        <w:pStyle w:val="Corpo"/>
      </w:pPr>
      <w:r>
        <w:rPr>
          <w:caps/>
        </w:rPr>
        <w:t>SUBTí</w:t>
      </w:r>
      <w:r w:rsidRPr="008168AA">
        <w:rPr>
          <w:caps/>
        </w:rPr>
        <w:t>TULOS</w:t>
      </w:r>
      <w:r>
        <w:rPr>
          <w:caps/>
        </w:rPr>
        <w:t xml:space="preserve"> </w:t>
      </w:r>
      <w:r w:rsidRPr="008168AA">
        <w:t>–</w:t>
      </w:r>
      <w:r>
        <w:t xml:space="preserve"> </w:t>
      </w:r>
      <w:r w:rsidRPr="0084391E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048FA4A8" w14:textId="77777777" w:rsidR="00D0117D" w:rsidRPr="008168AA" w:rsidRDefault="00D0117D" w:rsidP="00D0117D">
      <w:pPr>
        <w:pStyle w:val="Corpo"/>
      </w:pPr>
      <w:r w:rsidRPr="008168AA">
        <w:rPr>
          <w:u w:val="single"/>
        </w:rPr>
        <w:t>Sub-subtítulo</w:t>
      </w:r>
      <w:r w:rsidRPr="008168AA">
        <w:t xml:space="preserve"> </w:t>
      </w:r>
      <w:r>
        <w:t>–</w:t>
      </w:r>
      <w:r w:rsidRPr="008168AA">
        <w:t xml:space="preserve"> </w:t>
      </w:r>
      <w:r w:rsidRPr="0084391E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15AC6F57" w14:textId="77777777" w:rsidR="00D0117D" w:rsidRPr="008168AA" w:rsidRDefault="00D0117D" w:rsidP="00D0117D">
      <w:pPr>
        <w:pStyle w:val="Title"/>
      </w:pPr>
      <w:r w:rsidRPr="008168AA">
        <w:t>seção EM PRIMEIRO NÍVEL</w:t>
      </w:r>
    </w:p>
    <w:p w14:paraId="133819D3" w14:textId="77777777" w:rsidR="00D0117D" w:rsidRDefault="00D0117D" w:rsidP="00D0117D">
      <w:pPr>
        <w:pStyle w:val="Corpo"/>
      </w:pPr>
      <w:r w:rsidRPr="00A512C7">
        <w:rPr>
          <w:lang w:val="en-US"/>
        </w:rPr>
        <w:t xml:space="preserve">Lorem ipsum dolor sit </w:t>
      </w:r>
      <w:proofErr w:type="spellStart"/>
      <w:r w:rsidRPr="00A512C7">
        <w:rPr>
          <w:lang w:val="en-US"/>
        </w:rPr>
        <w:t>amet</w:t>
      </w:r>
      <w:proofErr w:type="spellEnd"/>
      <w:r w:rsidRPr="00A512C7">
        <w:rPr>
          <w:lang w:val="en-US"/>
        </w:rPr>
        <w:t xml:space="preserve">, </w:t>
      </w:r>
      <w:proofErr w:type="spellStart"/>
      <w:r w:rsidRPr="00A512C7">
        <w:rPr>
          <w:lang w:val="en-US"/>
        </w:rPr>
        <w:t>consectetur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adipiscing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elit</w:t>
      </w:r>
      <w:proofErr w:type="spellEnd"/>
      <w:r w:rsidRPr="00A512C7">
        <w:rPr>
          <w:lang w:val="en-US"/>
        </w:rPr>
        <w:t xml:space="preserve">. </w:t>
      </w:r>
      <w:r w:rsidRPr="00D0117D">
        <w:t xml:space="preserve">Etiam eget ligula eu lectus lobortis condimentum. </w:t>
      </w:r>
    </w:p>
    <w:p w14:paraId="6A43767C" w14:textId="77777777" w:rsidR="00D0117D" w:rsidRPr="008168AA" w:rsidRDefault="00D0117D" w:rsidP="00D0117D">
      <w:pPr>
        <w:pStyle w:val="Corpo"/>
      </w:pPr>
      <w:r>
        <w:rPr>
          <w:caps/>
        </w:rPr>
        <w:t>SUBTí</w:t>
      </w:r>
      <w:r w:rsidRPr="008168AA">
        <w:rPr>
          <w:caps/>
        </w:rPr>
        <w:t>TULOS</w:t>
      </w:r>
      <w:r>
        <w:rPr>
          <w:caps/>
        </w:rPr>
        <w:t xml:space="preserve"> </w:t>
      </w:r>
      <w:r w:rsidRPr="008168AA">
        <w:t>–</w:t>
      </w:r>
      <w:r>
        <w:t xml:space="preserve"> </w:t>
      </w:r>
      <w:r w:rsidRPr="0084391E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39257426" w14:textId="77777777" w:rsidR="00D0117D" w:rsidRPr="008168AA" w:rsidRDefault="00D0117D" w:rsidP="00D0117D">
      <w:pPr>
        <w:pStyle w:val="Corpo"/>
      </w:pPr>
      <w:r w:rsidRPr="008168AA">
        <w:rPr>
          <w:u w:val="single"/>
        </w:rPr>
        <w:t>Sub-subtítulo</w:t>
      </w:r>
      <w:r w:rsidRPr="008168AA">
        <w:t xml:space="preserve"> </w:t>
      </w:r>
      <w:r>
        <w:t>–</w:t>
      </w:r>
      <w:r w:rsidRPr="008168AA">
        <w:t xml:space="preserve"> </w:t>
      </w:r>
      <w:r w:rsidRPr="0084391E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6CE5AE5E" w14:textId="77777777" w:rsidR="00E47E91" w:rsidRPr="008168AA" w:rsidRDefault="00E47E91" w:rsidP="00E47E91">
      <w:pPr>
        <w:pStyle w:val="Title"/>
      </w:pPr>
      <w:r w:rsidRPr="008168AA">
        <w:t>conclusão</w:t>
      </w:r>
    </w:p>
    <w:p w14:paraId="425F40D0" w14:textId="58688C50" w:rsidR="001F21AE" w:rsidRDefault="001F21AE" w:rsidP="001F21AE">
      <w:pPr>
        <w:pStyle w:val="Corpo"/>
      </w:pPr>
      <w:r w:rsidRPr="008168AA">
        <w:t xml:space="preserve">Esta é a seção onde você deverá incluir a conclusão </w:t>
      </w:r>
      <w:r>
        <w:t>do capítulo “Evolução de projeto”.</w:t>
      </w:r>
    </w:p>
    <w:p w14:paraId="3DDBBC0B" w14:textId="77777777" w:rsidR="000439D9" w:rsidRDefault="000439D9" w:rsidP="001F21AE">
      <w:pPr>
        <w:pStyle w:val="Corpo"/>
      </w:pPr>
    </w:p>
    <w:p w14:paraId="5C041620" w14:textId="7C6B10CF" w:rsidR="00A315EB" w:rsidRPr="000439D9" w:rsidRDefault="00A315EB" w:rsidP="00A315EB">
      <w:pPr>
        <w:pStyle w:val="Corpo"/>
        <w:rPr>
          <w:b/>
          <w:caps/>
          <w:sz w:val="28"/>
          <w:szCs w:val="28"/>
        </w:rPr>
      </w:pPr>
      <w:r w:rsidRPr="000439D9">
        <w:rPr>
          <w:b/>
          <w:caps/>
          <w:sz w:val="28"/>
          <w:szCs w:val="28"/>
        </w:rPr>
        <w:t>DESAFIO TÉCNICO</w:t>
      </w:r>
    </w:p>
    <w:p w14:paraId="23D1B214" w14:textId="77777777" w:rsidR="00A315EB" w:rsidRPr="00A512C7" w:rsidRDefault="00A315EB" w:rsidP="00A315EB">
      <w:pPr>
        <w:pStyle w:val="Title"/>
        <w:rPr>
          <w:lang w:val="fr-FR"/>
        </w:rPr>
      </w:pPr>
      <w:r w:rsidRPr="00A512C7">
        <w:rPr>
          <w:lang w:val="fr-FR"/>
        </w:rPr>
        <w:t>introdução</w:t>
      </w:r>
    </w:p>
    <w:p w14:paraId="3EA964AF" w14:textId="77777777" w:rsidR="00A315EB" w:rsidRDefault="00A315EB" w:rsidP="00A315EB">
      <w:pPr>
        <w:rPr>
          <w:rFonts w:cs="Helvetica"/>
          <w:sz w:val="18"/>
          <w:lang w:val="pt-BR"/>
        </w:rPr>
      </w:pPr>
      <w:r w:rsidRPr="00A512C7">
        <w:rPr>
          <w:rFonts w:cs="Helvetica"/>
          <w:sz w:val="18"/>
          <w:lang w:val="fr-FR"/>
        </w:rPr>
        <w:t xml:space="preserve">Lorem ipsum </w:t>
      </w:r>
      <w:proofErr w:type="spellStart"/>
      <w:r w:rsidRPr="00A512C7">
        <w:rPr>
          <w:rFonts w:cs="Helvetica"/>
          <w:sz w:val="18"/>
          <w:lang w:val="fr-FR"/>
        </w:rPr>
        <w:t>dolor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sit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amet</w:t>
      </w:r>
      <w:proofErr w:type="spellEnd"/>
      <w:r w:rsidRPr="00A512C7">
        <w:rPr>
          <w:rFonts w:cs="Helvetica"/>
          <w:sz w:val="18"/>
          <w:lang w:val="fr-FR"/>
        </w:rPr>
        <w:t xml:space="preserve">, </w:t>
      </w:r>
      <w:proofErr w:type="spellStart"/>
      <w:r w:rsidRPr="00A512C7">
        <w:rPr>
          <w:rFonts w:cs="Helvetica"/>
          <w:sz w:val="18"/>
          <w:lang w:val="fr-FR"/>
        </w:rPr>
        <w:t>consectetur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adipiscing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elit</w:t>
      </w:r>
      <w:proofErr w:type="spellEnd"/>
      <w:r w:rsidRPr="00A512C7">
        <w:rPr>
          <w:rFonts w:cs="Helvetica"/>
          <w:sz w:val="18"/>
          <w:lang w:val="fr-FR"/>
        </w:rPr>
        <w:t xml:space="preserve">. </w:t>
      </w:r>
      <w:proofErr w:type="spellStart"/>
      <w:r w:rsidRPr="00A512C7">
        <w:rPr>
          <w:rFonts w:cs="Helvetica"/>
          <w:sz w:val="18"/>
          <w:lang w:val="fr-FR"/>
        </w:rPr>
        <w:t>Etiam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eget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ligula</w:t>
      </w:r>
      <w:proofErr w:type="spellEnd"/>
      <w:r w:rsidRPr="00A512C7">
        <w:rPr>
          <w:rFonts w:cs="Helvetica"/>
          <w:sz w:val="18"/>
          <w:lang w:val="fr-FR"/>
        </w:rPr>
        <w:t xml:space="preserve"> eu </w:t>
      </w:r>
      <w:proofErr w:type="spellStart"/>
      <w:r w:rsidRPr="00A512C7">
        <w:rPr>
          <w:rFonts w:cs="Helvetica"/>
          <w:sz w:val="18"/>
          <w:lang w:val="fr-FR"/>
        </w:rPr>
        <w:t>lectus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lobortis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condimentum</w:t>
      </w:r>
      <w:proofErr w:type="spellEnd"/>
      <w:r w:rsidRPr="00A512C7">
        <w:rPr>
          <w:rFonts w:cs="Helvetica"/>
          <w:sz w:val="18"/>
          <w:lang w:val="fr-FR"/>
        </w:rPr>
        <w:t xml:space="preserve">. </w:t>
      </w:r>
      <w:proofErr w:type="spellStart"/>
      <w:r w:rsidRPr="00A512C7">
        <w:rPr>
          <w:rFonts w:cs="Helvetica"/>
          <w:sz w:val="18"/>
          <w:lang w:val="fr-FR"/>
        </w:rPr>
        <w:t>Aliquam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nonummy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auctor</w:t>
      </w:r>
      <w:proofErr w:type="spellEnd"/>
      <w:r w:rsidRPr="00A512C7">
        <w:rPr>
          <w:rFonts w:cs="Helvetica"/>
          <w:sz w:val="18"/>
          <w:lang w:val="fr-FR"/>
        </w:rPr>
        <w:t xml:space="preserve"> massa. </w:t>
      </w:r>
      <w:proofErr w:type="spellStart"/>
      <w:r w:rsidRPr="00A512C7">
        <w:rPr>
          <w:rFonts w:cs="Helvetica"/>
          <w:sz w:val="18"/>
          <w:lang w:val="fr-FR"/>
        </w:rPr>
        <w:t>Pellentesque</w:t>
      </w:r>
      <w:proofErr w:type="spellEnd"/>
      <w:r w:rsidRPr="00A512C7">
        <w:rPr>
          <w:rFonts w:cs="Helvetica"/>
          <w:sz w:val="18"/>
          <w:lang w:val="fr-FR"/>
        </w:rPr>
        <w:t xml:space="preserve"> habitant morbi tristique </w:t>
      </w:r>
      <w:proofErr w:type="spellStart"/>
      <w:r w:rsidRPr="00A512C7">
        <w:rPr>
          <w:rFonts w:cs="Helvetica"/>
          <w:sz w:val="18"/>
          <w:lang w:val="fr-FR"/>
        </w:rPr>
        <w:t>senectus</w:t>
      </w:r>
      <w:proofErr w:type="spellEnd"/>
      <w:r w:rsidRPr="00A512C7">
        <w:rPr>
          <w:rFonts w:cs="Helvetica"/>
          <w:sz w:val="18"/>
          <w:lang w:val="fr-FR"/>
        </w:rPr>
        <w:t xml:space="preserve"> et </w:t>
      </w:r>
      <w:proofErr w:type="spellStart"/>
      <w:r w:rsidRPr="00A512C7">
        <w:rPr>
          <w:rFonts w:cs="Helvetica"/>
          <w:sz w:val="18"/>
          <w:lang w:val="fr-FR"/>
        </w:rPr>
        <w:t>netus</w:t>
      </w:r>
      <w:proofErr w:type="spellEnd"/>
      <w:r w:rsidRPr="00A512C7">
        <w:rPr>
          <w:rFonts w:cs="Helvetica"/>
          <w:sz w:val="18"/>
          <w:lang w:val="fr-FR"/>
        </w:rPr>
        <w:t xml:space="preserve"> et </w:t>
      </w:r>
      <w:proofErr w:type="spellStart"/>
      <w:r w:rsidRPr="00A512C7">
        <w:rPr>
          <w:rFonts w:cs="Helvetica"/>
          <w:sz w:val="18"/>
          <w:lang w:val="fr-FR"/>
        </w:rPr>
        <w:t>malesuada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fames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ac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turpis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egestas</w:t>
      </w:r>
      <w:proofErr w:type="spellEnd"/>
      <w:r w:rsidRPr="00A512C7">
        <w:rPr>
          <w:rFonts w:cs="Helvetica"/>
          <w:sz w:val="18"/>
          <w:lang w:val="fr-FR"/>
        </w:rPr>
        <w:t xml:space="preserve">. </w:t>
      </w:r>
      <w:proofErr w:type="spellStart"/>
      <w:r w:rsidRPr="00A512C7">
        <w:rPr>
          <w:rFonts w:cs="Helvetica"/>
          <w:sz w:val="18"/>
          <w:lang w:val="fr-FR"/>
        </w:rPr>
        <w:t>Nulla</w:t>
      </w:r>
      <w:proofErr w:type="spellEnd"/>
      <w:r w:rsidRPr="00A512C7">
        <w:rPr>
          <w:rFonts w:cs="Helvetica"/>
          <w:sz w:val="18"/>
          <w:lang w:val="fr-FR"/>
        </w:rPr>
        <w:t xml:space="preserve"> at </w:t>
      </w:r>
      <w:proofErr w:type="spellStart"/>
      <w:r w:rsidRPr="00A512C7">
        <w:rPr>
          <w:rFonts w:cs="Helvetica"/>
          <w:sz w:val="18"/>
          <w:lang w:val="fr-FR"/>
        </w:rPr>
        <w:t>risus</w:t>
      </w:r>
      <w:proofErr w:type="spellEnd"/>
      <w:r w:rsidRPr="00A512C7">
        <w:rPr>
          <w:rFonts w:cs="Helvetica"/>
          <w:sz w:val="18"/>
          <w:lang w:val="fr-FR"/>
        </w:rPr>
        <w:t xml:space="preserve">. </w:t>
      </w:r>
      <w:proofErr w:type="spellStart"/>
      <w:r w:rsidRPr="00A512C7">
        <w:rPr>
          <w:rFonts w:cs="Helvetica"/>
          <w:sz w:val="18"/>
          <w:lang w:val="fr-FR"/>
        </w:rPr>
        <w:t>Quisque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purus</w:t>
      </w:r>
      <w:proofErr w:type="spellEnd"/>
      <w:r w:rsidRPr="00A512C7">
        <w:rPr>
          <w:rFonts w:cs="Helvetica"/>
          <w:sz w:val="18"/>
          <w:lang w:val="fr-FR"/>
        </w:rPr>
        <w:t xml:space="preserve"> magna, </w:t>
      </w:r>
      <w:proofErr w:type="spellStart"/>
      <w:r w:rsidRPr="00A512C7">
        <w:rPr>
          <w:rFonts w:cs="Helvetica"/>
          <w:sz w:val="18"/>
          <w:lang w:val="fr-FR"/>
        </w:rPr>
        <w:t>auctor</w:t>
      </w:r>
      <w:proofErr w:type="spellEnd"/>
      <w:r w:rsidRPr="00A512C7">
        <w:rPr>
          <w:rFonts w:cs="Helvetica"/>
          <w:sz w:val="18"/>
          <w:lang w:val="fr-FR"/>
        </w:rPr>
        <w:t xml:space="preserve"> et, </w:t>
      </w:r>
      <w:proofErr w:type="spellStart"/>
      <w:r w:rsidRPr="00A512C7">
        <w:rPr>
          <w:rFonts w:cs="Helvetica"/>
          <w:sz w:val="18"/>
          <w:lang w:val="fr-FR"/>
        </w:rPr>
        <w:t>sagittis</w:t>
      </w:r>
      <w:proofErr w:type="spellEnd"/>
      <w:r w:rsidRPr="00A512C7">
        <w:rPr>
          <w:rFonts w:cs="Helvetica"/>
          <w:sz w:val="18"/>
          <w:lang w:val="fr-FR"/>
        </w:rPr>
        <w:t xml:space="preserve"> </w:t>
      </w:r>
      <w:proofErr w:type="spellStart"/>
      <w:r w:rsidRPr="00A512C7">
        <w:rPr>
          <w:rFonts w:cs="Helvetica"/>
          <w:sz w:val="18"/>
          <w:lang w:val="fr-FR"/>
        </w:rPr>
        <w:t>ac</w:t>
      </w:r>
      <w:proofErr w:type="spellEnd"/>
      <w:r w:rsidRPr="00A512C7">
        <w:rPr>
          <w:rFonts w:cs="Helvetica"/>
          <w:sz w:val="18"/>
          <w:lang w:val="fr-FR"/>
        </w:rPr>
        <w:t xml:space="preserve">, </w:t>
      </w:r>
      <w:proofErr w:type="spellStart"/>
      <w:r w:rsidRPr="00A512C7">
        <w:rPr>
          <w:rFonts w:cs="Helvetica"/>
          <w:sz w:val="18"/>
          <w:lang w:val="fr-FR"/>
        </w:rPr>
        <w:t>posuere</w:t>
      </w:r>
      <w:proofErr w:type="spellEnd"/>
      <w:r w:rsidRPr="00A512C7">
        <w:rPr>
          <w:rFonts w:cs="Helvetica"/>
          <w:sz w:val="18"/>
          <w:lang w:val="fr-FR"/>
        </w:rPr>
        <w:t xml:space="preserve"> eu, </w:t>
      </w:r>
      <w:proofErr w:type="spellStart"/>
      <w:r w:rsidRPr="00A512C7">
        <w:rPr>
          <w:rFonts w:cs="Helvetica"/>
          <w:sz w:val="18"/>
          <w:lang w:val="fr-FR"/>
        </w:rPr>
        <w:t>lectus</w:t>
      </w:r>
      <w:proofErr w:type="spellEnd"/>
      <w:r w:rsidRPr="00A512C7">
        <w:rPr>
          <w:rFonts w:cs="Helvetica"/>
          <w:sz w:val="18"/>
          <w:lang w:val="fr-FR"/>
        </w:rPr>
        <w:t xml:space="preserve">. </w:t>
      </w:r>
      <w:r w:rsidRPr="00D0117D">
        <w:rPr>
          <w:rFonts w:cs="Helvetica"/>
          <w:sz w:val="18"/>
          <w:lang w:val="pt-BR"/>
        </w:rPr>
        <w:t>Nam mattis, felis ut adipiscing.</w:t>
      </w:r>
    </w:p>
    <w:p w14:paraId="038868FE" w14:textId="77777777" w:rsidR="00A315EB" w:rsidRDefault="00A315EB" w:rsidP="00A315EB">
      <w:pPr>
        <w:rPr>
          <w:rFonts w:cs="Helvetica"/>
          <w:sz w:val="18"/>
          <w:lang w:val="pt-BR"/>
        </w:rPr>
      </w:pPr>
    </w:p>
    <w:p w14:paraId="23307C77" w14:textId="77777777" w:rsidR="00A315EB" w:rsidRPr="008168AA" w:rsidRDefault="00A315EB" w:rsidP="00A315EB">
      <w:pPr>
        <w:pStyle w:val="Title"/>
      </w:pPr>
      <w:r w:rsidRPr="008168AA">
        <w:t>seção EM PRIMEIRO NÍVEL</w:t>
      </w:r>
    </w:p>
    <w:p w14:paraId="1623B0CF" w14:textId="77777777" w:rsidR="00A315EB" w:rsidRDefault="00A315EB" w:rsidP="00A315EB">
      <w:pPr>
        <w:pStyle w:val="Corpo"/>
      </w:pPr>
      <w:r w:rsidRPr="00A512C7">
        <w:rPr>
          <w:lang w:val="en-US"/>
        </w:rPr>
        <w:t xml:space="preserve">Lorem ipsum dolor sit </w:t>
      </w:r>
      <w:proofErr w:type="spellStart"/>
      <w:r w:rsidRPr="00A512C7">
        <w:rPr>
          <w:lang w:val="en-US"/>
        </w:rPr>
        <w:t>amet</w:t>
      </w:r>
      <w:proofErr w:type="spellEnd"/>
      <w:r w:rsidRPr="00A512C7">
        <w:rPr>
          <w:lang w:val="en-US"/>
        </w:rPr>
        <w:t xml:space="preserve">, </w:t>
      </w:r>
      <w:proofErr w:type="spellStart"/>
      <w:r w:rsidRPr="00A512C7">
        <w:rPr>
          <w:lang w:val="en-US"/>
        </w:rPr>
        <w:t>consectetur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adipiscing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elit</w:t>
      </w:r>
      <w:proofErr w:type="spellEnd"/>
      <w:r w:rsidRPr="00A512C7">
        <w:rPr>
          <w:lang w:val="en-US"/>
        </w:rPr>
        <w:t xml:space="preserve">. </w:t>
      </w:r>
      <w:r w:rsidRPr="00D0117D">
        <w:t xml:space="preserve">Etiam eget ligula eu lectus lobortis condimentum. </w:t>
      </w:r>
    </w:p>
    <w:p w14:paraId="7242A4ED" w14:textId="77777777" w:rsidR="00A315EB" w:rsidRPr="008168AA" w:rsidRDefault="00A315EB" w:rsidP="00A315EB">
      <w:pPr>
        <w:pStyle w:val="Corpo"/>
      </w:pPr>
      <w:r>
        <w:rPr>
          <w:caps/>
        </w:rPr>
        <w:t>SUBTí</w:t>
      </w:r>
      <w:r w:rsidRPr="008168AA">
        <w:rPr>
          <w:caps/>
        </w:rPr>
        <w:t>TULOS</w:t>
      </w:r>
      <w:r>
        <w:rPr>
          <w:caps/>
        </w:rPr>
        <w:t xml:space="preserve"> </w:t>
      </w:r>
      <w:r w:rsidRPr="008168AA">
        <w:t>–</w:t>
      </w:r>
      <w:r>
        <w:t xml:space="preserve"> </w:t>
      </w:r>
      <w:r w:rsidRPr="00A512C7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01BE0CFD" w14:textId="77777777" w:rsidR="00A315EB" w:rsidRPr="008168AA" w:rsidRDefault="00A315EB" w:rsidP="00A315EB">
      <w:pPr>
        <w:pStyle w:val="Corpo"/>
      </w:pPr>
      <w:r w:rsidRPr="008168AA">
        <w:rPr>
          <w:u w:val="single"/>
        </w:rPr>
        <w:t>Sub-subtítulo</w:t>
      </w:r>
      <w:r w:rsidRPr="008168AA">
        <w:t xml:space="preserve"> </w:t>
      </w:r>
      <w:r>
        <w:t>–</w:t>
      </w:r>
      <w:r w:rsidRPr="008168AA">
        <w:t xml:space="preserve"> </w:t>
      </w:r>
      <w:r w:rsidRPr="00A512C7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7305072B" w14:textId="77777777" w:rsidR="00A315EB" w:rsidRPr="008168AA" w:rsidRDefault="00A315EB" w:rsidP="00A315EB">
      <w:pPr>
        <w:pStyle w:val="Title"/>
      </w:pPr>
      <w:r w:rsidRPr="008168AA">
        <w:t>seção EM PRIMEIRO NÍVEL</w:t>
      </w:r>
    </w:p>
    <w:p w14:paraId="22F104D8" w14:textId="77777777" w:rsidR="00A315EB" w:rsidRDefault="00A315EB" w:rsidP="00A315EB">
      <w:pPr>
        <w:pStyle w:val="Corpo"/>
      </w:pPr>
      <w:r w:rsidRPr="00A512C7">
        <w:rPr>
          <w:lang w:val="en-US"/>
        </w:rPr>
        <w:t xml:space="preserve">Lorem ipsum dolor sit </w:t>
      </w:r>
      <w:proofErr w:type="spellStart"/>
      <w:r w:rsidRPr="00A512C7">
        <w:rPr>
          <w:lang w:val="en-US"/>
        </w:rPr>
        <w:t>amet</w:t>
      </w:r>
      <w:proofErr w:type="spellEnd"/>
      <w:r w:rsidRPr="00A512C7">
        <w:rPr>
          <w:lang w:val="en-US"/>
        </w:rPr>
        <w:t xml:space="preserve">, </w:t>
      </w:r>
      <w:proofErr w:type="spellStart"/>
      <w:r w:rsidRPr="00A512C7">
        <w:rPr>
          <w:lang w:val="en-US"/>
        </w:rPr>
        <w:t>consectetur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adipiscing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elit</w:t>
      </w:r>
      <w:proofErr w:type="spellEnd"/>
      <w:r w:rsidRPr="00A512C7">
        <w:rPr>
          <w:lang w:val="en-US"/>
        </w:rPr>
        <w:t xml:space="preserve">. </w:t>
      </w:r>
      <w:r w:rsidRPr="00D0117D">
        <w:t xml:space="preserve">Etiam eget ligula eu lectus lobortis condimentum. </w:t>
      </w:r>
    </w:p>
    <w:p w14:paraId="1353A591" w14:textId="77777777" w:rsidR="00A315EB" w:rsidRPr="008168AA" w:rsidRDefault="00A315EB" w:rsidP="00A315EB">
      <w:pPr>
        <w:pStyle w:val="Corpo"/>
      </w:pPr>
      <w:r>
        <w:rPr>
          <w:caps/>
        </w:rPr>
        <w:t>SUBTí</w:t>
      </w:r>
      <w:r w:rsidRPr="008168AA">
        <w:rPr>
          <w:caps/>
        </w:rPr>
        <w:t>TULOS</w:t>
      </w:r>
      <w:r>
        <w:rPr>
          <w:caps/>
        </w:rPr>
        <w:t xml:space="preserve"> </w:t>
      </w:r>
      <w:r w:rsidRPr="008168AA">
        <w:t>–</w:t>
      </w:r>
      <w:r>
        <w:t xml:space="preserve"> </w:t>
      </w:r>
      <w:r w:rsidRPr="0084391E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0B037004" w14:textId="77777777" w:rsidR="00A315EB" w:rsidRPr="008168AA" w:rsidRDefault="00A315EB" w:rsidP="00A315EB">
      <w:pPr>
        <w:pStyle w:val="Corpo"/>
      </w:pPr>
      <w:r w:rsidRPr="008168AA">
        <w:rPr>
          <w:u w:val="single"/>
        </w:rPr>
        <w:t>Sub-subtítulo</w:t>
      </w:r>
      <w:r w:rsidRPr="008168AA">
        <w:t xml:space="preserve"> </w:t>
      </w:r>
      <w:r>
        <w:t>–</w:t>
      </w:r>
      <w:r w:rsidRPr="008168AA">
        <w:t xml:space="preserve"> </w:t>
      </w:r>
      <w:r w:rsidRPr="0084391E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1DECEFBE" w14:textId="77777777" w:rsidR="00A315EB" w:rsidRPr="008168AA" w:rsidRDefault="00A315EB" w:rsidP="00A315EB">
      <w:pPr>
        <w:pStyle w:val="Title"/>
      </w:pPr>
      <w:r w:rsidRPr="008168AA">
        <w:t>seção EM PRIMEIRO NÍVEL</w:t>
      </w:r>
    </w:p>
    <w:p w14:paraId="25B61EE5" w14:textId="77777777" w:rsidR="00A315EB" w:rsidRDefault="00A315EB" w:rsidP="00A315EB">
      <w:pPr>
        <w:pStyle w:val="Corpo"/>
      </w:pPr>
      <w:r w:rsidRPr="00A512C7">
        <w:rPr>
          <w:lang w:val="en-US"/>
        </w:rPr>
        <w:t xml:space="preserve">Lorem ipsum dolor sit </w:t>
      </w:r>
      <w:proofErr w:type="spellStart"/>
      <w:r w:rsidRPr="00A512C7">
        <w:rPr>
          <w:lang w:val="en-US"/>
        </w:rPr>
        <w:t>amet</w:t>
      </w:r>
      <w:proofErr w:type="spellEnd"/>
      <w:r w:rsidRPr="00A512C7">
        <w:rPr>
          <w:lang w:val="en-US"/>
        </w:rPr>
        <w:t xml:space="preserve">, </w:t>
      </w:r>
      <w:proofErr w:type="spellStart"/>
      <w:r w:rsidRPr="00A512C7">
        <w:rPr>
          <w:lang w:val="en-US"/>
        </w:rPr>
        <w:t>consectetur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adipiscing</w:t>
      </w:r>
      <w:proofErr w:type="spellEnd"/>
      <w:r w:rsidRPr="00A512C7">
        <w:rPr>
          <w:lang w:val="en-US"/>
        </w:rPr>
        <w:t xml:space="preserve"> </w:t>
      </w:r>
      <w:proofErr w:type="spellStart"/>
      <w:r w:rsidRPr="00A512C7">
        <w:rPr>
          <w:lang w:val="en-US"/>
        </w:rPr>
        <w:t>elit</w:t>
      </w:r>
      <w:proofErr w:type="spellEnd"/>
      <w:r w:rsidRPr="00A512C7">
        <w:rPr>
          <w:lang w:val="en-US"/>
        </w:rPr>
        <w:t xml:space="preserve">. </w:t>
      </w:r>
      <w:r w:rsidRPr="00D0117D">
        <w:t xml:space="preserve">Etiam eget ligula eu lectus lobortis condimentum. </w:t>
      </w:r>
    </w:p>
    <w:p w14:paraId="56CC0CFC" w14:textId="77777777" w:rsidR="00A315EB" w:rsidRPr="008168AA" w:rsidRDefault="00A315EB" w:rsidP="00A315EB">
      <w:pPr>
        <w:pStyle w:val="Corpo"/>
      </w:pPr>
      <w:r>
        <w:rPr>
          <w:caps/>
        </w:rPr>
        <w:t>SUBTí</w:t>
      </w:r>
      <w:r w:rsidRPr="008168AA">
        <w:rPr>
          <w:caps/>
        </w:rPr>
        <w:t>TULOS</w:t>
      </w:r>
      <w:r>
        <w:rPr>
          <w:caps/>
        </w:rPr>
        <w:t xml:space="preserve"> </w:t>
      </w:r>
      <w:r w:rsidRPr="008168AA">
        <w:t>–</w:t>
      </w:r>
      <w:r>
        <w:t xml:space="preserve"> </w:t>
      </w:r>
      <w:r w:rsidRPr="0084391E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6D1AF88F" w14:textId="77777777" w:rsidR="00A315EB" w:rsidRPr="008168AA" w:rsidRDefault="00A315EB" w:rsidP="00A315EB">
      <w:pPr>
        <w:pStyle w:val="Corpo"/>
      </w:pPr>
      <w:r w:rsidRPr="008168AA">
        <w:rPr>
          <w:u w:val="single"/>
        </w:rPr>
        <w:t>Sub-subtítulo</w:t>
      </w:r>
      <w:r w:rsidRPr="008168AA">
        <w:t xml:space="preserve"> </w:t>
      </w:r>
      <w:r>
        <w:t>–</w:t>
      </w:r>
      <w:r w:rsidRPr="008168AA">
        <w:t xml:space="preserve"> </w:t>
      </w:r>
      <w:r w:rsidRPr="0084391E">
        <w:t xml:space="preserve">Aliquam nonummy auctor massa. </w:t>
      </w:r>
      <w:proofErr w:type="spellStart"/>
      <w:r w:rsidRPr="0084391E">
        <w:rPr>
          <w:lang w:val="fr-FR"/>
        </w:rPr>
        <w:t>Pellentesque</w:t>
      </w:r>
      <w:proofErr w:type="spellEnd"/>
      <w:r w:rsidRPr="0084391E">
        <w:rPr>
          <w:lang w:val="fr-FR"/>
        </w:rPr>
        <w:t xml:space="preserve"> habitant morbi tristique </w:t>
      </w:r>
      <w:proofErr w:type="spellStart"/>
      <w:r w:rsidRPr="0084391E">
        <w:rPr>
          <w:lang w:val="fr-FR"/>
        </w:rPr>
        <w:t>senectus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netus</w:t>
      </w:r>
      <w:proofErr w:type="spellEnd"/>
      <w:r w:rsidRPr="0084391E">
        <w:rPr>
          <w:lang w:val="fr-FR"/>
        </w:rPr>
        <w:t xml:space="preserve"> et </w:t>
      </w:r>
      <w:proofErr w:type="spellStart"/>
      <w:r w:rsidRPr="0084391E">
        <w:rPr>
          <w:lang w:val="fr-FR"/>
        </w:rPr>
        <w:t>malesuada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fames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turpis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egestas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Nulla</w:t>
      </w:r>
      <w:proofErr w:type="spellEnd"/>
      <w:r w:rsidRPr="0084391E">
        <w:rPr>
          <w:lang w:val="fr-FR"/>
        </w:rPr>
        <w:t xml:space="preserve"> at </w:t>
      </w:r>
      <w:proofErr w:type="spellStart"/>
      <w:r w:rsidRPr="0084391E">
        <w:rPr>
          <w:lang w:val="fr-FR"/>
        </w:rPr>
        <w:t>risus</w:t>
      </w:r>
      <w:proofErr w:type="spellEnd"/>
      <w:r w:rsidRPr="0084391E">
        <w:rPr>
          <w:lang w:val="fr-FR"/>
        </w:rPr>
        <w:t xml:space="preserve">. </w:t>
      </w:r>
      <w:proofErr w:type="spellStart"/>
      <w:r w:rsidRPr="0084391E">
        <w:rPr>
          <w:lang w:val="fr-FR"/>
        </w:rPr>
        <w:t>Quisque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purus</w:t>
      </w:r>
      <w:proofErr w:type="spellEnd"/>
      <w:r w:rsidRPr="0084391E">
        <w:rPr>
          <w:lang w:val="fr-FR"/>
        </w:rPr>
        <w:t xml:space="preserve"> magna, </w:t>
      </w:r>
      <w:proofErr w:type="spellStart"/>
      <w:r w:rsidRPr="0084391E">
        <w:rPr>
          <w:lang w:val="fr-FR"/>
        </w:rPr>
        <w:t>auctor</w:t>
      </w:r>
      <w:proofErr w:type="spellEnd"/>
      <w:r w:rsidRPr="0084391E">
        <w:rPr>
          <w:lang w:val="fr-FR"/>
        </w:rPr>
        <w:t xml:space="preserve"> et, </w:t>
      </w:r>
      <w:proofErr w:type="spellStart"/>
      <w:r w:rsidRPr="0084391E">
        <w:rPr>
          <w:lang w:val="fr-FR"/>
        </w:rPr>
        <w:t>sagittis</w:t>
      </w:r>
      <w:proofErr w:type="spellEnd"/>
      <w:r w:rsidRPr="0084391E">
        <w:rPr>
          <w:lang w:val="fr-FR"/>
        </w:rPr>
        <w:t xml:space="preserve"> </w:t>
      </w:r>
      <w:proofErr w:type="spellStart"/>
      <w:r w:rsidRPr="0084391E">
        <w:rPr>
          <w:lang w:val="fr-FR"/>
        </w:rPr>
        <w:t>ac</w:t>
      </w:r>
      <w:proofErr w:type="spellEnd"/>
      <w:r w:rsidRPr="0084391E">
        <w:rPr>
          <w:lang w:val="fr-FR"/>
        </w:rPr>
        <w:t xml:space="preserve">, </w:t>
      </w:r>
      <w:proofErr w:type="spellStart"/>
      <w:r w:rsidRPr="0084391E">
        <w:rPr>
          <w:lang w:val="fr-FR"/>
        </w:rPr>
        <w:t>posuere</w:t>
      </w:r>
      <w:proofErr w:type="spellEnd"/>
      <w:r w:rsidRPr="0084391E">
        <w:rPr>
          <w:lang w:val="fr-FR"/>
        </w:rPr>
        <w:t xml:space="preserve"> eu, </w:t>
      </w:r>
      <w:proofErr w:type="spellStart"/>
      <w:r w:rsidRPr="0084391E">
        <w:rPr>
          <w:lang w:val="fr-FR"/>
        </w:rPr>
        <w:t>lectus</w:t>
      </w:r>
      <w:proofErr w:type="spellEnd"/>
      <w:r w:rsidRPr="0084391E">
        <w:rPr>
          <w:lang w:val="fr-FR"/>
        </w:rPr>
        <w:t xml:space="preserve">. </w:t>
      </w:r>
      <w:r w:rsidRPr="00D0117D">
        <w:t>Nam mattis, felis ut adipiscing.</w:t>
      </w:r>
    </w:p>
    <w:p w14:paraId="049ED2A7" w14:textId="77777777" w:rsidR="00A315EB" w:rsidRPr="008168AA" w:rsidRDefault="00A315EB" w:rsidP="001F21AE">
      <w:pPr>
        <w:pStyle w:val="Corpo"/>
      </w:pPr>
    </w:p>
    <w:p w14:paraId="5B463E5B" w14:textId="77777777" w:rsidR="00E47E91" w:rsidRPr="008168AA" w:rsidRDefault="00E47E91" w:rsidP="00E47E91">
      <w:pPr>
        <w:pStyle w:val="Title"/>
      </w:pPr>
      <w:r w:rsidRPr="008168AA">
        <w:t>agradecimentos</w:t>
      </w:r>
    </w:p>
    <w:p w14:paraId="30D31E3F" w14:textId="77777777" w:rsidR="00E47E91" w:rsidRPr="008168AA" w:rsidRDefault="00E47E91" w:rsidP="00E47E91">
      <w:pPr>
        <w:pStyle w:val="Corpo"/>
      </w:pPr>
      <w:r w:rsidRPr="008168AA">
        <w:t>Esta é a seção onde você poderá incluir agradecimentos. Esta seção é opcional.</w:t>
      </w:r>
    </w:p>
    <w:p w14:paraId="2E3C3406" w14:textId="77777777" w:rsidR="00E47E91" w:rsidRPr="008168AA" w:rsidRDefault="00E47E91" w:rsidP="00E47E91">
      <w:pPr>
        <w:pStyle w:val="Title"/>
      </w:pPr>
      <w:r w:rsidRPr="008168AA">
        <w:t>referências</w:t>
      </w:r>
    </w:p>
    <w:p w14:paraId="56A49B8D" w14:textId="77777777" w:rsidR="00E47E91" w:rsidRPr="008168AA" w:rsidRDefault="00E47E91" w:rsidP="00E47E91">
      <w:pPr>
        <w:pStyle w:val="listanumerada"/>
        <w:numPr>
          <w:ilvl w:val="0"/>
          <w:numId w:val="27"/>
        </w:numPr>
      </w:pPr>
      <w:r w:rsidRPr="008168AA">
        <w:t xml:space="preserve">Esta é a seção onde você deverá incluir as referências bibliográficas </w:t>
      </w:r>
      <w:r w:rsidRPr="00A512C7">
        <w:t>citadas ao longo d</w:t>
      </w:r>
      <w:r w:rsidR="007F018C" w:rsidRPr="00A512C7">
        <w:t>os dois capítulos</w:t>
      </w:r>
      <w:r w:rsidRPr="00A512C7">
        <w:t xml:space="preserve"> </w:t>
      </w:r>
      <w:r w:rsidR="001F21AE" w:rsidRPr="00A512C7">
        <w:t>do</w:t>
      </w:r>
      <w:r w:rsidR="001F21AE">
        <w:t xml:space="preserve"> </w:t>
      </w:r>
      <w:r w:rsidRPr="008168AA">
        <w:t>seu trabalho.</w:t>
      </w:r>
    </w:p>
    <w:p w14:paraId="03F0541B" w14:textId="77777777" w:rsidR="00E47E91" w:rsidRDefault="00E47E91" w:rsidP="00E47E91">
      <w:pPr>
        <w:pStyle w:val="listanumerada"/>
        <w:numPr>
          <w:ilvl w:val="0"/>
          <w:numId w:val="27"/>
        </w:numPr>
      </w:pPr>
      <w:r w:rsidRPr="008168AA">
        <w:t>A inclusão desta seção é obrigatória.</w:t>
      </w:r>
    </w:p>
    <w:p w14:paraId="35D74828" w14:textId="77777777" w:rsidR="00E47E91" w:rsidRPr="008168AA" w:rsidRDefault="00E47E91" w:rsidP="00E47E91">
      <w:pPr>
        <w:pStyle w:val="Title"/>
      </w:pPr>
      <w:r w:rsidRPr="008168AA">
        <w:lastRenderedPageBreak/>
        <w:t>fontes adicionais</w:t>
      </w:r>
    </w:p>
    <w:p w14:paraId="1EF7F0CA" w14:textId="77777777" w:rsidR="00E47E91" w:rsidRDefault="00E47E91" w:rsidP="00E47E91">
      <w:pPr>
        <w:pStyle w:val="Corpo"/>
      </w:pPr>
      <w:r w:rsidRPr="008168AA">
        <w:t>Esta é a seção onde você poderá incluir qualquer fonte adicional. Esta seção é opcional.</w:t>
      </w:r>
    </w:p>
    <w:p w14:paraId="28DD2916" w14:textId="77777777" w:rsidR="00E47E91" w:rsidRPr="008168AA" w:rsidRDefault="00E47E91" w:rsidP="00E47E91">
      <w:pPr>
        <w:pStyle w:val="Title"/>
      </w:pPr>
      <w:r>
        <w:t>definições, acrônimos e abreviações</w:t>
      </w:r>
    </w:p>
    <w:p w14:paraId="477DF135" w14:textId="77777777" w:rsidR="00E47E91" w:rsidRPr="008168AA" w:rsidRDefault="00E47E91" w:rsidP="00E47E91">
      <w:pPr>
        <w:pStyle w:val="Corpo"/>
        <w:rPr>
          <w:rFonts w:ascii="Times New Roman" w:hAnsi="Times New Roman"/>
        </w:rPr>
      </w:pPr>
      <w:r w:rsidRPr="008168AA">
        <w:t xml:space="preserve">Esta é a seção onde você poderá incluir </w:t>
      </w:r>
      <w:r>
        <w:t>definições, acrônimos e abreviações</w:t>
      </w:r>
      <w:r w:rsidRPr="008168AA">
        <w:t>. Esta seção é opcional.</w:t>
      </w:r>
    </w:p>
    <w:p w14:paraId="459B4B48" w14:textId="77777777" w:rsidR="00927CB6" w:rsidRPr="008168AA" w:rsidRDefault="00927CB6" w:rsidP="00A512C7">
      <w:pPr>
        <w:pStyle w:val="Corpo"/>
        <w:rPr>
          <w:rFonts w:ascii="Times New Roman" w:hAnsi="Times New Roman"/>
          <w:b/>
          <w:caps/>
          <w:sz w:val="22"/>
        </w:rPr>
      </w:pPr>
      <w:r w:rsidRPr="008168AA">
        <w:rPr>
          <w:rFonts w:ascii="Times New Roman" w:hAnsi="Times New Roman"/>
        </w:rPr>
        <w:br w:type="page"/>
      </w:r>
    </w:p>
    <w:p w14:paraId="71A3D881" w14:textId="77777777" w:rsidR="00FD4BBA" w:rsidRPr="008168AA" w:rsidRDefault="00FD4BBA" w:rsidP="0086180E">
      <w:pPr>
        <w:pStyle w:val="Title"/>
      </w:pPr>
      <w:r w:rsidRPr="008168AA">
        <w:lastRenderedPageBreak/>
        <w:t>apêndice</w:t>
      </w:r>
      <w:r w:rsidR="008168AA">
        <w:t xml:space="preserve"> A</w:t>
      </w:r>
    </w:p>
    <w:p w14:paraId="35B5B46A" w14:textId="77777777" w:rsidR="002461D1" w:rsidRDefault="00C1667C" w:rsidP="002461D1">
      <w:pPr>
        <w:keepNext/>
        <w:spacing w:after="240"/>
        <w:jc w:val="center"/>
      </w:pPr>
      <w:r w:rsidRPr="008168AA">
        <w:rPr>
          <w:rFonts w:ascii="Times New Roman" w:hAnsi="Times New Roman"/>
          <w:noProof/>
          <w:lang w:val="pt-BR" w:eastAsia="pt-BR"/>
        </w:rPr>
        <w:drawing>
          <wp:inline distT="0" distB="0" distL="0" distR="0" wp14:anchorId="2A6A11C1" wp14:editId="4237F25A">
            <wp:extent cx="2794751" cy="1261414"/>
            <wp:effectExtent l="19050" t="0" r="5599" b="0"/>
            <wp:docPr id="25" name="Imagem 24" descr="09-flexion-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flexion-00.t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751" cy="12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218C" w14:textId="77777777" w:rsidR="00923A53" w:rsidRPr="008115B4" w:rsidRDefault="002461D1" w:rsidP="002461D1">
      <w:pPr>
        <w:pStyle w:val="Caption"/>
        <w:jc w:val="center"/>
        <w:rPr>
          <w:color w:val="auto"/>
          <w:lang w:val="pt-BR"/>
        </w:rPr>
      </w:pPr>
      <w:r w:rsidRPr="008115B4">
        <w:rPr>
          <w:color w:val="auto"/>
          <w:lang w:val="pt-BR"/>
        </w:rPr>
        <w:t xml:space="preserve">Figura A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Figura_A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1</w:t>
      </w:r>
      <w:r w:rsidR="00F77FF3" w:rsidRPr="008115B4">
        <w:rPr>
          <w:color w:val="auto"/>
        </w:rPr>
        <w:fldChar w:fldCharType="end"/>
      </w:r>
      <w:r w:rsidRPr="008115B4">
        <w:rPr>
          <w:color w:val="auto"/>
          <w:lang w:val="pt-BR"/>
        </w:rPr>
        <w:t xml:space="preserve"> – Logotipo Baja SAE </w:t>
      </w:r>
      <w:r w:rsidR="00BD7652">
        <w:rPr>
          <w:color w:val="auto"/>
          <w:lang w:val="pt-BR"/>
        </w:rPr>
        <w:t>BRASIL</w:t>
      </w:r>
    </w:p>
    <w:p w14:paraId="562EC5EF" w14:textId="77777777" w:rsidR="004311F2" w:rsidRDefault="00E31917" w:rsidP="004311F2">
      <w:pPr>
        <w:keepNext/>
        <w:spacing w:after="240"/>
        <w:jc w:val="center"/>
      </w:pPr>
      <w:r w:rsidRPr="008168AA">
        <w:rPr>
          <w:rFonts w:ascii="Times New Roman" w:hAnsi="Times New Roman"/>
          <w:noProof/>
          <w:lang w:val="pt-BR" w:eastAsia="pt-BR"/>
        </w:rPr>
        <w:drawing>
          <wp:inline distT="0" distB="0" distL="0" distR="0" wp14:anchorId="77594D58" wp14:editId="37F92354">
            <wp:extent cx="2520000" cy="3783333"/>
            <wp:effectExtent l="19050" t="0" r="0" b="0"/>
            <wp:docPr id="23" name="Imagem 22" descr="Figura A02 - Análise modal de torção do chass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A02 - Análise modal de torção do chassi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4601" w14:textId="77777777" w:rsidR="009E53D2" w:rsidRPr="008115B4" w:rsidRDefault="004311F2" w:rsidP="004311F2">
      <w:pPr>
        <w:pStyle w:val="Caption"/>
        <w:jc w:val="center"/>
        <w:rPr>
          <w:rFonts w:ascii="Times New Roman" w:hAnsi="Times New Roman"/>
          <w:color w:val="auto"/>
          <w:lang w:val="pt-BR"/>
        </w:rPr>
      </w:pPr>
      <w:r w:rsidRPr="008115B4">
        <w:rPr>
          <w:color w:val="auto"/>
          <w:lang w:val="pt-BR"/>
        </w:rPr>
        <w:t xml:space="preserve">Figura A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Figura_A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2</w:t>
      </w:r>
      <w:r w:rsidR="00F77FF3" w:rsidRPr="008115B4">
        <w:rPr>
          <w:color w:val="auto"/>
        </w:rPr>
        <w:fldChar w:fldCharType="end"/>
      </w:r>
      <w:r w:rsidRPr="008115B4">
        <w:rPr>
          <w:color w:val="auto"/>
          <w:lang w:val="pt-BR"/>
        </w:rPr>
        <w:t xml:space="preserve"> – Juízes de Segurança durante a Competição Formula SAE </w:t>
      </w:r>
      <w:r w:rsidR="00BD7652">
        <w:rPr>
          <w:color w:val="auto"/>
          <w:lang w:val="pt-BR"/>
        </w:rPr>
        <w:t>BRASIL</w:t>
      </w:r>
      <w:r w:rsidRPr="008115B4">
        <w:rPr>
          <w:color w:val="auto"/>
          <w:lang w:val="pt-BR"/>
        </w:rPr>
        <w:t xml:space="preserve"> 2014</w:t>
      </w:r>
    </w:p>
    <w:p w14:paraId="63C66895" w14:textId="77777777" w:rsidR="00DA2C13" w:rsidRDefault="00E31917" w:rsidP="00DA2C13">
      <w:pPr>
        <w:keepNext/>
        <w:spacing w:after="240"/>
        <w:jc w:val="center"/>
      </w:pPr>
      <w:r w:rsidRPr="008168AA">
        <w:rPr>
          <w:rFonts w:ascii="Times New Roman" w:hAnsi="Times New Roman"/>
          <w:noProof/>
          <w:lang w:val="pt-BR" w:eastAsia="pt-BR"/>
        </w:rPr>
        <w:drawing>
          <wp:inline distT="0" distB="0" distL="0" distR="0" wp14:anchorId="6BCD18D1" wp14:editId="363DF8D2">
            <wp:extent cx="2304000" cy="2880000"/>
            <wp:effectExtent l="19050" t="0" r="1050" b="0"/>
            <wp:docPr id="24" name="Imagem 23" descr="Figura A03 - Análise modal de flexão do chass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A03 - Análise modal de flexão do chassi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FC43" w14:textId="77777777" w:rsidR="00DA2C13" w:rsidRPr="008115B4" w:rsidRDefault="00DA2C13" w:rsidP="00DA2C13">
      <w:pPr>
        <w:pStyle w:val="Caption"/>
        <w:jc w:val="center"/>
        <w:rPr>
          <w:color w:val="auto"/>
          <w:lang w:val="pt-BR"/>
        </w:rPr>
      </w:pPr>
      <w:r w:rsidRPr="008115B4">
        <w:rPr>
          <w:color w:val="auto"/>
          <w:lang w:val="pt-BR"/>
        </w:rPr>
        <w:t xml:space="preserve">Figura A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Figura_A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3</w:t>
      </w:r>
      <w:r w:rsidR="00F77FF3" w:rsidRPr="008115B4">
        <w:rPr>
          <w:color w:val="auto"/>
        </w:rPr>
        <w:fldChar w:fldCharType="end"/>
      </w:r>
      <w:r w:rsidRPr="008115B4">
        <w:rPr>
          <w:color w:val="auto"/>
          <w:lang w:val="pt-BR"/>
        </w:rPr>
        <w:t xml:space="preserve"> – Logotipo Baja </w:t>
      </w:r>
      <w:r w:rsidR="00BD7652">
        <w:rPr>
          <w:color w:val="auto"/>
          <w:lang w:val="pt-BR"/>
        </w:rPr>
        <w:t>SAE BRASIL</w:t>
      </w:r>
      <w:r w:rsidRPr="008115B4">
        <w:rPr>
          <w:color w:val="auto"/>
          <w:lang w:val="pt-BR"/>
        </w:rPr>
        <w:t xml:space="preserve"> 20 Anos</w:t>
      </w:r>
    </w:p>
    <w:p w14:paraId="1A2871E8" w14:textId="77777777" w:rsidR="00DA2C13" w:rsidRDefault="00DA2C13" w:rsidP="00DA2C13">
      <w:pPr>
        <w:keepNext/>
      </w:pPr>
      <w:r>
        <w:rPr>
          <w:noProof/>
          <w:lang w:val="pt-BR" w:eastAsia="pt-BR"/>
        </w:rPr>
        <w:drawing>
          <wp:inline distT="0" distB="0" distL="0" distR="0" wp14:anchorId="027F638A" wp14:editId="6C1A510A">
            <wp:extent cx="3011170" cy="1027248"/>
            <wp:effectExtent l="19050" t="0" r="0" b="0"/>
            <wp:docPr id="4" name="Imagem 3" descr="Juizes de 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izes de Projeto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0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8369" w14:textId="77777777" w:rsidR="00DA2C13" w:rsidRPr="008115B4" w:rsidRDefault="00DA2C13" w:rsidP="00DA2C13">
      <w:pPr>
        <w:pStyle w:val="Caption"/>
        <w:jc w:val="center"/>
        <w:rPr>
          <w:color w:val="auto"/>
          <w:lang w:val="pt-BR"/>
        </w:rPr>
      </w:pPr>
      <w:r w:rsidRPr="008115B4">
        <w:rPr>
          <w:color w:val="auto"/>
          <w:lang w:val="pt-BR"/>
        </w:rPr>
        <w:t xml:space="preserve">Figura A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Figura_A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4</w:t>
      </w:r>
      <w:r w:rsidR="00F77FF3" w:rsidRPr="008115B4">
        <w:rPr>
          <w:color w:val="auto"/>
        </w:rPr>
        <w:fldChar w:fldCharType="end"/>
      </w:r>
      <w:r w:rsidRPr="008115B4">
        <w:rPr>
          <w:color w:val="auto"/>
          <w:lang w:val="pt-BR"/>
        </w:rPr>
        <w:t xml:space="preserve"> – Imagem Site da SAE, Seção Voluntários e Comitê</w:t>
      </w:r>
    </w:p>
    <w:p w14:paraId="3B0C1A7A" w14:textId="77777777" w:rsidR="00B01FCD" w:rsidRPr="008168AA" w:rsidRDefault="00B01FCD" w:rsidP="002461D1">
      <w:pPr>
        <w:spacing w:after="240"/>
        <w:jc w:val="center"/>
        <w:rPr>
          <w:rFonts w:ascii="Times New Roman" w:hAnsi="Times New Roman"/>
          <w:b/>
          <w:lang w:val="pt-BR"/>
        </w:rPr>
        <w:sectPr w:rsidR="00B01FCD" w:rsidRPr="008168AA" w:rsidSect="00064152">
          <w:type w:val="continuous"/>
          <w:pgSz w:w="11907" w:h="16840" w:code="9"/>
          <w:pgMar w:top="851" w:right="851" w:bottom="2381" w:left="851" w:header="720" w:footer="720" w:gutter="0"/>
          <w:cols w:num="2" w:space="567"/>
        </w:sectPr>
      </w:pPr>
    </w:p>
    <w:p w14:paraId="5A609129" w14:textId="77777777" w:rsidR="00642D3E" w:rsidRDefault="00642D3E" w:rsidP="009B1184">
      <w:pPr>
        <w:pStyle w:val="Body"/>
        <w:rPr>
          <w:b/>
          <w:lang w:val="pt-BR"/>
        </w:rPr>
      </w:pPr>
    </w:p>
    <w:p w14:paraId="45ADBFBD" w14:textId="77777777" w:rsidR="002461D1" w:rsidRDefault="002461D1">
      <w:pPr>
        <w:rPr>
          <w:rFonts w:cs="Helvetica"/>
          <w:b/>
          <w:caps/>
          <w:sz w:val="22"/>
          <w:lang w:val="pt-BR"/>
        </w:rPr>
      </w:pPr>
      <w:r>
        <w:rPr>
          <w:rFonts w:cs="Helvetica"/>
          <w:lang w:val="pt-BR"/>
        </w:rPr>
        <w:br w:type="page"/>
      </w:r>
    </w:p>
    <w:p w14:paraId="35A19A71" w14:textId="77777777" w:rsidR="002461D1" w:rsidRDefault="002461D1" w:rsidP="0086180E">
      <w:pPr>
        <w:pStyle w:val="Title"/>
      </w:pPr>
      <w:r w:rsidRPr="008168AA">
        <w:lastRenderedPageBreak/>
        <w:t>apêndice</w:t>
      </w:r>
      <w:r>
        <w:t xml:space="preserve"> B</w:t>
      </w:r>
    </w:p>
    <w:p w14:paraId="13AEA04B" w14:textId="77777777" w:rsidR="002461D1" w:rsidRDefault="002461D1" w:rsidP="004311F2">
      <w:pPr>
        <w:pStyle w:val="Head1"/>
        <w:jc w:val="center"/>
      </w:pPr>
      <w:r>
        <w:rPr>
          <w:rFonts w:cs="Helvetica"/>
          <w:noProof/>
          <w:lang w:val="pt-BR" w:eastAsia="pt-BR"/>
        </w:rPr>
        <w:drawing>
          <wp:inline distT="0" distB="0" distL="0" distR="0" wp14:anchorId="48A3D768" wp14:editId="508B9B67">
            <wp:extent cx="5735365" cy="4320000"/>
            <wp:effectExtent l="19050" t="0" r="0" b="0"/>
            <wp:docPr id="8" name="Imagem 7" descr="Juizes de 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izes de Projeto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536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1C6A" w14:textId="77777777" w:rsidR="002461D1" w:rsidRPr="008115B4" w:rsidRDefault="002461D1" w:rsidP="002461D1">
      <w:pPr>
        <w:pStyle w:val="Caption"/>
        <w:jc w:val="center"/>
        <w:rPr>
          <w:color w:val="auto"/>
          <w:lang w:val="pt-BR"/>
        </w:rPr>
      </w:pPr>
      <w:r w:rsidRPr="008115B4">
        <w:rPr>
          <w:color w:val="auto"/>
          <w:lang w:val="pt-BR"/>
        </w:rPr>
        <w:t xml:space="preserve">Figura B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Figura_B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1</w:t>
      </w:r>
      <w:r w:rsidR="00F77FF3" w:rsidRPr="008115B4">
        <w:rPr>
          <w:color w:val="auto"/>
        </w:rPr>
        <w:fldChar w:fldCharType="end"/>
      </w:r>
      <w:r w:rsidRPr="008115B4">
        <w:rPr>
          <w:color w:val="auto"/>
          <w:lang w:val="pt-BR"/>
        </w:rPr>
        <w:t xml:space="preserve"> – Juízes de Apresentação de Projeto durante a Competição Baja Regional Sudeste 2015</w:t>
      </w:r>
    </w:p>
    <w:p w14:paraId="4276C6B4" w14:textId="77777777" w:rsidR="002461D1" w:rsidRDefault="002461D1" w:rsidP="004311F2">
      <w:pPr>
        <w:keepNext/>
        <w:spacing w:after="240"/>
        <w:jc w:val="center"/>
      </w:pPr>
      <w:r>
        <w:rPr>
          <w:noProof/>
          <w:lang w:val="pt-BR" w:eastAsia="pt-BR"/>
        </w:rPr>
        <w:drawing>
          <wp:inline distT="0" distB="0" distL="0" distR="0" wp14:anchorId="16D5AA78" wp14:editId="1DF96E3A">
            <wp:extent cx="4794619" cy="3600000"/>
            <wp:effectExtent l="19050" t="0" r="5981" b="0"/>
            <wp:docPr id="9" name="Imagem 8" descr="BAJ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JA 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46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A12" w14:textId="77777777" w:rsidR="002461D1" w:rsidRPr="008115B4" w:rsidRDefault="002461D1" w:rsidP="004311F2">
      <w:pPr>
        <w:pStyle w:val="Caption"/>
        <w:tabs>
          <w:tab w:val="left" w:pos="4395"/>
        </w:tabs>
        <w:jc w:val="center"/>
        <w:rPr>
          <w:color w:val="auto"/>
          <w:lang w:val="pt-BR"/>
        </w:rPr>
      </w:pPr>
      <w:r w:rsidRPr="008115B4">
        <w:rPr>
          <w:color w:val="auto"/>
          <w:lang w:val="pt-BR"/>
        </w:rPr>
        <w:t xml:space="preserve">Figura B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Figura_B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2</w:t>
      </w:r>
      <w:r w:rsidR="00F77FF3" w:rsidRPr="008115B4">
        <w:rPr>
          <w:color w:val="auto"/>
        </w:rPr>
        <w:fldChar w:fldCharType="end"/>
      </w:r>
      <w:r w:rsidR="00AF2265" w:rsidRPr="00AF2265">
        <w:rPr>
          <w:color w:val="auto"/>
          <w:lang w:val="pt-BR"/>
        </w:rPr>
        <w:t xml:space="preserve"> </w:t>
      </w:r>
      <w:r w:rsidR="004311F2" w:rsidRPr="008115B4">
        <w:rPr>
          <w:color w:val="auto"/>
          <w:lang w:val="pt-BR"/>
        </w:rPr>
        <w:t>–</w:t>
      </w:r>
      <w:r w:rsidR="00AF2265">
        <w:rPr>
          <w:color w:val="auto"/>
          <w:lang w:val="pt-BR"/>
        </w:rPr>
        <w:t xml:space="preserve"> </w:t>
      </w:r>
      <w:r w:rsidR="004311F2" w:rsidRPr="008115B4">
        <w:rPr>
          <w:color w:val="auto"/>
          <w:lang w:val="pt-BR"/>
        </w:rPr>
        <w:t>Comitê</w:t>
      </w:r>
      <w:r w:rsidR="00AF2265">
        <w:rPr>
          <w:color w:val="auto"/>
          <w:lang w:val="pt-BR"/>
        </w:rPr>
        <w:t xml:space="preserve"> </w:t>
      </w:r>
      <w:r w:rsidR="004311F2" w:rsidRPr="008115B4">
        <w:rPr>
          <w:color w:val="auto"/>
          <w:lang w:val="pt-BR"/>
        </w:rPr>
        <w:t>Técnico Baja Regional Sul 2014</w:t>
      </w:r>
    </w:p>
    <w:sectPr w:rsidR="002461D1" w:rsidRPr="008115B4" w:rsidSect="00D47134">
      <w:type w:val="continuous"/>
      <w:pgSz w:w="11907" w:h="16840" w:code="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A6C6E" w14:textId="77777777" w:rsidR="00AE6808" w:rsidRDefault="00AE6808" w:rsidP="00927CB6">
      <w:r>
        <w:separator/>
      </w:r>
    </w:p>
    <w:p w14:paraId="10CE9F4A" w14:textId="77777777" w:rsidR="00AE6808" w:rsidRDefault="00AE6808"/>
  </w:endnote>
  <w:endnote w:type="continuationSeparator" w:id="0">
    <w:p w14:paraId="5C1ED426" w14:textId="77777777" w:rsidR="00AE6808" w:rsidRDefault="00AE6808" w:rsidP="00927CB6">
      <w:r>
        <w:continuationSeparator/>
      </w:r>
    </w:p>
    <w:p w14:paraId="25BDA11B" w14:textId="77777777" w:rsidR="00AE6808" w:rsidRDefault="00AE68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E33F" w14:textId="77777777" w:rsidR="000439D9" w:rsidRDefault="000439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266772"/>
      <w:docPartObj>
        <w:docPartGallery w:val="Page Numbers (Bottom of Page)"/>
        <w:docPartUnique/>
      </w:docPartObj>
    </w:sdtPr>
    <w:sdtEndPr/>
    <w:sdtContent>
      <w:p w14:paraId="452B4820" w14:textId="77777777" w:rsidR="00923A53" w:rsidRDefault="00F77FF3">
        <w:pPr>
          <w:pStyle w:val="Footer"/>
          <w:jc w:val="center"/>
        </w:pPr>
        <w:r>
          <w:fldChar w:fldCharType="begin"/>
        </w:r>
        <w:r w:rsidR="009408F4">
          <w:instrText xml:space="preserve"> PAGE   \* MERGEFORMAT </w:instrText>
        </w:r>
        <w:r>
          <w:fldChar w:fldCharType="separate"/>
        </w:r>
        <w:r w:rsidR="00BD76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7AD782" w14:textId="77777777" w:rsidR="00923A53" w:rsidRDefault="00923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8DBB" w14:textId="77777777" w:rsidR="000439D9" w:rsidRDefault="00043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8A3D" w14:textId="77777777" w:rsidR="00AE6808" w:rsidRDefault="00AE6808" w:rsidP="00927CB6">
      <w:r>
        <w:separator/>
      </w:r>
    </w:p>
    <w:p w14:paraId="408C1BA7" w14:textId="77777777" w:rsidR="00AE6808" w:rsidRDefault="00AE6808"/>
  </w:footnote>
  <w:footnote w:type="continuationSeparator" w:id="0">
    <w:p w14:paraId="5B85AF37" w14:textId="77777777" w:rsidR="00AE6808" w:rsidRDefault="00AE6808" w:rsidP="00927CB6">
      <w:r>
        <w:continuationSeparator/>
      </w:r>
    </w:p>
    <w:p w14:paraId="329FAFD7" w14:textId="77777777" w:rsidR="00AE6808" w:rsidRDefault="00AE68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3588" w14:textId="77777777" w:rsidR="000439D9" w:rsidRDefault="000439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B739" w14:textId="77777777" w:rsidR="000439D9" w:rsidRDefault="000439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BC98" w14:textId="77777777" w:rsidR="000439D9" w:rsidRDefault="00043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66EC94C"/>
    <w:lvl w:ilvl="0">
      <w:numFmt w:val="decimal"/>
      <w:pStyle w:val="lista"/>
      <w:lvlText w:val="*"/>
      <w:lvlJc w:val="left"/>
    </w:lvl>
  </w:abstractNum>
  <w:abstractNum w:abstractNumId="1" w15:restartNumberingAfterBreak="0">
    <w:nsid w:val="05053B8E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2" w15:restartNumberingAfterBreak="0">
    <w:nsid w:val="05456171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3" w15:restartNumberingAfterBreak="0">
    <w:nsid w:val="07DC245E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4" w15:restartNumberingAfterBreak="0">
    <w:nsid w:val="089A26EC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5" w15:restartNumberingAfterBreak="0">
    <w:nsid w:val="0EC833EF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6" w15:restartNumberingAfterBreak="0">
    <w:nsid w:val="193B2D1D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7" w15:restartNumberingAfterBreak="0">
    <w:nsid w:val="1CC15D69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8" w15:restartNumberingAfterBreak="0">
    <w:nsid w:val="21B564C6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9" w15:restartNumberingAfterBreak="0">
    <w:nsid w:val="28A1541E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0" w15:restartNumberingAfterBreak="0">
    <w:nsid w:val="2D7946B7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1" w15:restartNumberingAfterBreak="0">
    <w:nsid w:val="2EF941EF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2" w15:restartNumberingAfterBreak="0">
    <w:nsid w:val="305B508F"/>
    <w:multiLevelType w:val="hybridMultilevel"/>
    <w:tmpl w:val="8ED03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972C1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4" w15:restartNumberingAfterBreak="0">
    <w:nsid w:val="43C22A72"/>
    <w:multiLevelType w:val="hybridMultilevel"/>
    <w:tmpl w:val="1C3EB6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0C5ABA"/>
    <w:multiLevelType w:val="singleLevel"/>
    <w:tmpl w:val="9DF2FA42"/>
    <w:lvl w:ilvl="0">
      <w:start w:val="1"/>
      <w:numFmt w:val="decimal"/>
      <w:pStyle w:val="listanumerada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5F3778F8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7" w15:restartNumberingAfterBreak="0">
    <w:nsid w:val="69C16E47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8" w15:restartNumberingAfterBreak="0">
    <w:nsid w:val="71604DCD"/>
    <w:multiLevelType w:val="singleLevel"/>
    <w:tmpl w:val="E368B7EE"/>
    <w:lvl w:ilvl="0">
      <w:start w:val="1"/>
      <w:numFmt w:val="decimal"/>
      <w:pStyle w:val="Referenc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3997DC5"/>
    <w:multiLevelType w:val="singleLevel"/>
    <w:tmpl w:val="A1B04AE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741A595A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21" w15:restartNumberingAfterBreak="0">
    <w:nsid w:val="7477441B"/>
    <w:multiLevelType w:val="singleLevel"/>
    <w:tmpl w:val="199E1F42"/>
    <w:lvl w:ilvl="0">
      <w:start w:val="1"/>
      <w:numFmt w:val="decimal"/>
      <w:lvlText w:val="%1"/>
      <w:legacy w:legacy="1" w:legacySpace="0" w:legacyIndent="360"/>
      <w:lvlJc w:val="left"/>
      <w:pPr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2" w15:restartNumberingAfterBreak="0">
    <w:nsid w:val="782D2992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23" w15:restartNumberingAfterBreak="0">
    <w:nsid w:val="7F7D3A3A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num w:numId="1" w16cid:durableId="580600744">
    <w:abstractNumId w:val="0"/>
    <w:lvlOverride w:ilvl="0">
      <w:lvl w:ilvl="0">
        <w:start w:val="1"/>
        <w:numFmt w:val="bullet"/>
        <w:pStyle w:val="lista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363048116">
    <w:abstractNumId w:val="15"/>
  </w:num>
  <w:num w:numId="3" w16cid:durableId="1826162200">
    <w:abstractNumId w:val="21"/>
  </w:num>
  <w:num w:numId="4" w16cid:durableId="2029718668">
    <w:abstractNumId w:val="0"/>
    <w:lvlOverride w:ilvl="0">
      <w:lvl w:ilvl="0">
        <w:start w:val="1"/>
        <w:numFmt w:val="bullet"/>
        <w:pStyle w:val="lista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5" w16cid:durableId="408968344">
    <w:abstractNumId w:val="6"/>
  </w:num>
  <w:num w:numId="6" w16cid:durableId="1050769997">
    <w:abstractNumId w:val="5"/>
  </w:num>
  <w:num w:numId="7" w16cid:durableId="799111568">
    <w:abstractNumId w:val="1"/>
  </w:num>
  <w:num w:numId="8" w16cid:durableId="1670988066">
    <w:abstractNumId w:val="10"/>
  </w:num>
  <w:num w:numId="9" w16cid:durableId="1139344447">
    <w:abstractNumId w:val="22"/>
  </w:num>
  <w:num w:numId="10" w16cid:durableId="1408191341">
    <w:abstractNumId w:val="2"/>
  </w:num>
  <w:num w:numId="11" w16cid:durableId="1338310835">
    <w:abstractNumId w:val="17"/>
  </w:num>
  <w:num w:numId="12" w16cid:durableId="1222712078">
    <w:abstractNumId w:val="3"/>
  </w:num>
  <w:num w:numId="13" w16cid:durableId="1509054457">
    <w:abstractNumId w:val="16"/>
  </w:num>
  <w:num w:numId="14" w16cid:durableId="172764147">
    <w:abstractNumId w:val="7"/>
  </w:num>
  <w:num w:numId="15" w16cid:durableId="603617236">
    <w:abstractNumId w:val="19"/>
  </w:num>
  <w:num w:numId="16" w16cid:durableId="759527257">
    <w:abstractNumId w:val="4"/>
  </w:num>
  <w:num w:numId="17" w16cid:durableId="1814324513">
    <w:abstractNumId w:val="20"/>
  </w:num>
  <w:num w:numId="18" w16cid:durableId="913781126">
    <w:abstractNumId w:val="13"/>
  </w:num>
  <w:num w:numId="19" w16cid:durableId="1017080269">
    <w:abstractNumId w:val="23"/>
  </w:num>
  <w:num w:numId="20" w16cid:durableId="1761179878">
    <w:abstractNumId w:val="9"/>
  </w:num>
  <w:num w:numId="21" w16cid:durableId="1520124788">
    <w:abstractNumId w:val="8"/>
  </w:num>
  <w:num w:numId="22" w16cid:durableId="1944721642">
    <w:abstractNumId w:val="11"/>
  </w:num>
  <w:num w:numId="23" w16cid:durableId="733626886">
    <w:abstractNumId w:val="18"/>
  </w:num>
  <w:num w:numId="24" w16cid:durableId="831793922">
    <w:abstractNumId w:val="14"/>
  </w:num>
  <w:num w:numId="25" w16cid:durableId="1710717324">
    <w:abstractNumId w:val="12"/>
  </w:num>
  <w:num w:numId="26" w16cid:durableId="1093478905">
    <w:abstractNumId w:val="15"/>
    <w:lvlOverride w:ilvl="0">
      <w:startOverride w:val="1"/>
    </w:lvlOverride>
  </w:num>
  <w:num w:numId="27" w16cid:durableId="1676492510">
    <w:abstractNumId w:val="15"/>
    <w:lvlOverride w:ilvl="0">
      <w:startOverride w:val="1"/>
    </w:lvlOverride>
  </w:num>
  <w:num w:numId="28" w16cid:durableId="1949586126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2A"/>
    <w:rsid w:val="00030174"/>
    <w:rsid w:val="000439D9"/>
    <w:rsid w:val="00044C2F"/>
    <w:rsid w:val="00064152"/>
    <w:rsid w:val="000A65D3"/>
    <w:rsid w:val="000B73FB"/>
    <w:rsid w:val="000C120B"/>
    <w:rsid w:val="000C3681"/>
    <w:rsid w:val="000C4F2A"/>
    <w:rsid w:val="000D622D"/>
    <w:rsid w:val="000E1942"/>
    <w:rsid w:val="000E6034"/>
    <w:rsid w:val="00130A98"/>
    <w:rsid w:val="00131D59"/>
    <w:rsid w:val="001408F2"/>
    <w:rsid w:val="00156A3D"/>
    <w:rsid w:val="001835FE"/>
    <w:rsid w:val="00184F4F"/>
    <w:rsid w:val="001855CB"/>
    <w:rsid w:val="0019068D"/>
    <w:rsid w:val="001D5A69"/>
    <w:rsid w:val="001E05B0"/>
    <w:rsid w:val="001F21AE"/>
    <w:rsid w:val="002035BB"/>
    <w:rsid w:val="00211943"/>
    <w:rsid w:val="002461D1"/>
    <w:rsid w:val="002519F5"/>
    <w:rsid w:val="00263177"/>
    <w:rsid w:val="002D175F"/>
    <w:rsid w:val="002D3712"/>
    <w:rsid w:val="00380FCB"/>
    <w:rsid w:val="003E3F24"/>
    <w:rsid w:val="003E7445"/>
    <w:rsid w:val="00407375"/>
    <w:rsid w:val="004311F2"/>
    <w:rsid w:val="004851CE"/>
    <w:rsid w:val="004C2FB2"/>
    <w:rsid w:val="004D2344"/>
    <w:rsid w:val="00543F54"/>
    <w:rsid w:val="005758D8"/>
    <w:rsid w:val="00584607"/>
    <w:rsid w:val="005A1160"/>
    <w:rsid w:val="005C7A25"/>
    <w:rsid w:val="005E2EF0"/>
    <w:rsid w:val="00616D5E"/>
    <w:rsid w:val="0062009B"/>
    <w:rsid w:val="00624EA0"/>
    <w:rsid w:val="00642D3E"/>
    <w:rsid w:val="00654DFC"/>
    <w:rsid w:val="006B6B33"/>
    <w:rsid w:val="006B73B9"/>
    <w:rsid w:val="006C2159"/>
    <w:rsid w:val="006C5F11"/>
    <w:rsid w:val="006D72D5"/>
    <w:rsid w:val="006E2355"/>
    <w:rsid w:val="006E66E3"/>
    <w:rsid w:val="006F1513"/>
    <w:rsid w:val="00716A87"/>
    <w:rsid w:val="00765F62"/>
    <w:rsid w:val="007753CD"/>
    <w:rsid w:val="007B7464"/>
    <w:rsid w:val="007B783D"/>
    <w:rsid w:val="007E48F9"/>
    <w:rsid w:val="007F018C"/>
    <w:rsid w:val="00800ECD"/>
    <w:rsid w:val="008115B4"/>
    <w:rsid w:val="00811E8D"/>
    <w:rsid w:val="00816066"/>
    <w:rsid w:val="008168AA"/>
    <w:rsid w:val="0082026E"/>
    <w:rsid w:val="00824426"/>
    <w:rsid w:val="00846762"/>
    <w:rsid w:val="0086180E"/>
    <w:rsid w:val="008A26FC"/>
    <w:rsid w:val="008B5BDC"/>
    <w:rsid w:val="008B6CF8"/>
    <w:rsid w:val="008C13D1"/>
    <w:rsid w:val="008C6B64"/>
    <w:rsid w:val="00912B5D"/>
    <w:rsid w:val="00923347"/>
    <w:rsid w:val="00923A53"/>
    <w:rsid w:val="009272D2"/>
    <w:rsid w:val="00927812"/>
    <w:rsid w:val="00927CB6"/>
    <w:rsid w:val="0093264E"/>
    <w:rsid w:val="0093378C"/>
    <w:rsid w:val="00937772"/>
    <w:rsid w:val="009408F4"/>
    <w:rsid w:val="00982898"/>
    <w:rsid w:val="009A3E75"/>
    <w:rsid w:val="009B1184"/>
    <w:rsid w:val="009B1421"/>
    <w:rsid w:val="009D3474"/>
    <w:rsid w:val="009E53D2"/>
    <w:rsid w:val="00A11D2C"/>
    <w:rsid w:val="00A17A44"/>
    <w:rsid w:val="00A315EB"/>
    <w:rsid w:val="00A32E48"/>
    <w:rsid w:val="00A33A81"/>
    <w:rsid w:val="00A34F2E"/>
    <w:rsid w:val="00A35617"/>
    <w:rsid w:val="00A4415A"/>
    <w:rsid w:val="00A45C0B"/>
    <w:rsid w:val="00A512C7"/>
    <w:rsid w:val="00AB4362"/>
    <w:rsid w:val="00AC2537"/>
    <w:rsid w:val="00AC7B88"/>
    <w:rsid w:val="00AE6808"/>
    <w:rsid w:val="00AF2265"/>
    <w:rsid w:val="00B01FCD"/>
    <w:rsid w:val="00B07975"/>
    <w:rsid w:val="00B1279F"/>
    <w:rsid w:val="00B15D87"/>
    <w:rsid w:val="00B254B6"/>
    <w:rsid w:val="00B2793B"/>
    <w:rsid w:val="00B60E1A"/>
    <w:rsid w:val="00B7612A"/>
    <w:rsid w:val="00BA3F55"/>
    <w:rsid w:val="00BC1F91"/>
    <w:rsid w:val="00BD7652"/>
    <w:rsid w:val="00BF41BE"/>
    <w:rsid w:val="00C1667C"/>
    <w:rsid w:val="00C3527C"/>
    <w:rsid w:val="00C37BCC"/>
    <w:rsid w:val="00C44697"/>
    <w:rsid w:val="00C70F1B"/>
    <w:rsid w:val="00CB2473"/>
    <w:rsid w:val="00CF51FF"/>
    <w:rsid w:val="00D0117D"/>
    <w:rsid w:val="00D02ADD"/>
    <w:rsid w:val="00D26A04"/>
    <w:rsid w:val="00D47134"/>
    <w:rsid w:val="00D474F2"/>
    <w:rsid w:val="00D5034C"/>
    <w:rsid w:val="00D7405C"/>
    <w:rsid w:val="00D80CCD"/>
    <w:rsid w:val="00DA2C13"/>
    <w:rsid w:val="00DD0004"/>
    <w:rsid w:val="00DF4A38"/>
    <w:rsid w:val="00DF4C68"/>
    <w:rsid w:val="00DF662E"/>
    <w:rsid w:val="00E119FD"/>
    <w:rsid w:val="00E31917"/>
    <w:rsid w:val="00E47E91"/>
    <w:rsid w:val="00EA6DB6"/>
    <w:rsid w:val="00EB04F1"/>
    <w:rsid w:val="00F33A98"/>
    <w:rsid w:val="00F47D49"/>
    <w:rsid w:val="00F77FF3"/>
    <w:rsid w:val="00F823D4"/>
    <w:rsid w:val="00FB03CC"/>
    <w:rsid w:val="00FD4BBA"/>
    <w:rsid w:val="00FE6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D1A94C"/>
  <w15:docId w15:val="{B1725596-FBA9-49D6-B5EA-D0628CA8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855CB"/>
    <w:rPr>
      <w:rFonts w:ascii="Helvetica" w:hAnsi="Helvetica"/>
      <w:lang w:val="en-US" w:eastAsia="en-US"/>
    </w:rPr>
  </w:style>
  <w:style w:type="paragraph" w:styleId="Heading1">
    <w:name w:val="heading 1"/>
    <w:basedOn w:val="Normal"/>
    <w:next w:val="Normal"/>
    <w:rsid w:val="001855C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1855CB"/>
    <w:pPr>
      <w:spacing w:line="280" w:lineRule="exact"/>
      <w:jc w:val="right"/>
    </w:pPr>
    <w:rPr>
      <w:b/>
      <w:sz w:val="24"/>
    </w:rPr>
  </w:style>
  <w:style w:type="paragraph" w:customStyle="1" w:styleId="Affiliation">
    <w:name w:val="Affiliation"/>
    <w:basedOn w:val="Normal"/>
    <w:rsid w:val="001855CB"/>
    <w:pPr>
      <w:spacing w:after="240" w:line="240" w:lineRule="exact"/>
      <w:jc w:val="right"/>
    </w:pPr>
  </w:style>
  <w:style w:type="paragraph" w:customStyle="1" w:styleId="Body">
    <w:name w:val="Body"/>
    <w:basedOn w:val="Normal"/>
    <w:link w:val="BodyChar"/>
    <w:rsid w:val="001855CB"/>
    <w:pPr>
      <w:spacing w:after="240"/>
      <w:jc w:val="both"/>
    </w:pPr>
  </w:style>
  <w:style w:type="paragraph" w:customStyle="1" w:styleId="AbstHead">
    <w:name w:val="Abst Head"/>
    <w:basedOn w:val="MainHead"/>
    <w:rsid w:val="001855CB"/>
    <w:rPr>
      <w:sz w:val="22"/>
    </w:rPr>
  </w:style>
  <w:style w:type="paragraph" w:customStyle="1" w:styleId="IntroHead">
    <w:name w:val="Intro Head"/>
    <w:basedOn w:val="MainHead"/>
    <w:rsid w:val="001855CB"/>
    <w:rPr>
      <w:sz w:val="22"/>
    </w:rPr>
  </w:style>
  <w:style w:type="paragraph" w:customStyle="1" w:styleId="PaperNumber">
    <w:name w:val="Paper Number"/>
    <w:basedOn w:val="Normal"/>
    <w:rsid w:val="001855CB"/>
    <w:pPr>
      <w:spacing w:after="280" w:line="280" w:lineRule="exact"/>
      <w:jc w:val="right"/>
    </w:pPr>
    <w:rPr>
      <w:b/>
      <w:sz w:val="28"/>
    </w:rPr>
  </w:style>
  <w:style w:type="paragraph" w:customStyle="1" w:styleId="ConcHead">
    <w:name w:val="Conc Head"/>
    <w:basedOn w:val="MainHead"/>
    <w:rsid w:val="001855CB"/>
    <w:rPr>
      <w:sz w:val="22"/>
    </w:rPr>
  </w:style>
  <w:style w:type="paragraph" w:customStyle="1" w:styleId="AcknHead">
    <w:name w:val="Ackn Head"/>
    <w:basedOn w:val="MainHead"/>
    <w:rsid w:val="001855CB"/>
    <w:rPr>
      <w:sz w:val="22"/>
    </w:rPr>
  </w:style>
  <w:style w:type="paragraph" w:customStyle="1" w:styleId="ReferHead">
    <w:name w:val="Refer Head"/>
    <w:basedOn w:val="MainHead"/>
    <w:rsid w:val="001855CB"/>
    <w:rPr>
      <w:sz w:val="22"/>
    </w:rPr>
  </w:style>
  <w:style w:type="paragraph" w:customStyle="1" w:styleId="AddSrcHead">
    <w:name w:val="AddSrc Head"/>
    <w:basedOn w:val="MainHead"/>
    <w:rsid w:val="001855CB"/>
    <w:rPr>
      <w:sz w:val="22"/>
    </w:rPr>
  </w:style>
  <w:style w:type="paragraph" w:customStyle="1" w:styleId="DefAcrHead">
    <w:name w:val="DefAcrHead"/>
    <w:basedOn w:val="MainHead"/>
    <w:rsid w:val="001855CB"/>
    <w:rPr>
      <w:sz w:val="22"/>
    </w:rPr>
  </w:style>
  <w:style w:type="paragraph" w:customStyle="1" w:styleId="Copyright">
    <w:name w:val="Copyright"/>
    <w:basedOn w:val="Normal"/>
    <w:rsid w:val="001855CB"/>
    <w:pPr>
      <w:spacing w:after="960" w:line="200" w:lineRule="exact"/>
    </w:pPr>
    <w:rPr>
      <w:sz w:val="16"/>
    </w:rPr>
  </w:style>
  <w:style w:type="paragraph" w:styleId="Title">
    <w:name w:val="Title"/>
    <w:basedOn w:val="AbstHead"/>
    <w:qFormat/>
    <w:rsid w:val="00AF2265"/>
    <w:pPr>
      <w:jc w:val="both"/>
    </w:pPr>
    <w:rPr>
      <w:rFonts w:cs="Helvetica"/>
      <w:sz w:val="20"/>
      <w:lang w:val="pt-BR"/>
    </w:rPr>
  </w:style>
  <w:style w:type="paragraph" w:customStyle="1" w:styleId="Reference">
    <w:name w:val="Reference"/>
    <w:basedOn w:val="Body"/>
    <w:rsid w:val="001855CB"/>
    <w:pPr>
      <w:numPr>
        <w:numId w:val="23"/>
      </w:numPr>
      <w:spacing w:after="0" w:line="240" w:lineRule="exact"/>
    </w:pPr>
  </w:style>
  <w:style w:type="paragraph" w:customStyle="1" w:styleId="Head1">
    <w:name w:val="Head1"/>
    <w:basedOn w:val="MainHead"/>
    <w:rsid w:val="001855CB"/>
    <w:rPr>
      <w:sz w:val="22"/>
    </w:rPr>
  </w:style>
  <w:style w:type="paragraph" w:customStyle="1" w:styleId="ContactHead">
    <w:name w:val="Contact Head"/>
    <w:basedOn w:val="MainHead"/>
    <w:rsid w:val="001855CB"/>
    <w:rPr>
      <w:sz w:val="22"/>
    </w:rPr>
  </w:style>
  <w:style w:type="paragraph" w:customStyle="1" w:styleId="Head3">
    <w:name w:val="Head3"/>
    <w:basedOn w:val="Head2"/>
    <w:rsid w:val="001855CB"/>
    <w:rPr>
      <w:caps w:val="0"/>
      <w:u w:val="single"/>
    </w:rPr>
  </w:style>
  <w:style w:type="paragraph" w:customStyle="1" w:styleId="Head4">
    <w:name w:val="Head4"/>
    <w:basedOn w:val="Head3"/>
    <w:rsid w:val="001855CB"/>
    <w:rPr>
      <w:u w:val="none"/>
    </w:rPr>
  </w:style>
  <w:style w:type="paragraph" w:customStyle="1" w:styleId="UnordList">
    <w:name w:val="Unord List"/>
    <w:basedOn w:val="Body"/>
    <w:link w:val="UnordListChar"/>
    <w:rsid w:val="001855CB"/>
    <w:pPr>
      <w:spacing w:after="0"/>
      <w:ind w:left="360" w:hanging="360"/>
    </w:pPr>
  </w:style>
  <w:style w:type="paragraph" w:customStyle="1" w:styleId="OrdList">
    <w:name w:val="Ord List"/>
    <w:basedOn w:val="UnordList"/>
    <w:link w:val="OrdListChar"/>
    <w:rsid w:val="001855CB"/>
    <w:pPr>
      <w:jc w:val="left"/>
    </w:pPr>
  </w:style>
  <w:style w:type="paragraph" w:customStyle="1" w:styleId="Appendix">
    <w:name w:val="Appendix"/>
    <w:basedOn w:val="MainHead"/>
    <w:rsid w:val="001855CB"/>
    <w:rPr>
      <w:sz w:val="22"/>
    </w:rPr>
  </w:style>
  <w:style w:type="paragraph" w:customStyle="1" w:styleId="Term">
    <w:name w:val="Term"/>
    <w:basedOn w:val="Body"/>
    <w:rsid w:val="001855CB"/>
    <w:pPr>
      <w:spacing w:after="0"/>
    </w:pPr>
    <w:rPr>
      <w:b/>
    </w:rPr>
  </w:style>
  <w:style w:type="paragraph" w:customStyle="1" w:styleId="Definition">
    <w:name w:val="Definition"/>
    <w:basedOn w:val="Body"/>
    <w:rsid w:val="001855CB"/>
  </w:style>
  <w:style w:type="paragraph" w:customStyle="1" w:styleId="Head2">
    <w:name w:val="Head2"/>
    <w:basedOn w:val="Normal"/>
    <w:next w:val="Body"/>
    <w:rsid w:val="001855CB"/>
    <w:pPr>
      <w:keepNext/>
      <w:spacing w:after="240"/>
    </w:pPr>
    <w:rPr>
      <w:caps/>
    </w:rPr>
  </w:style>
  <w:style w:type="character" w:customStyle="1" w:styleId="Bold">
    <w:name w:val="Bold"/>
    <w:rsid w:val="001855CB"/>
    <w:rPr>
      <w:b/>
    </w:rPr>
  </w:style>
  <w:style w:type="character" w:customStyle="1" w:styleId="Italic">
    <w:name w:val="Italic"/>
    <w:rsid w:val="001855CB"/>
    <w:rPr>
      <w:i/>
    </w:rPr>
  </w:style>
  <w:style w:type="character" w:customStyle="1" w:styleId="Underline">
    <w:name w:val="Underline"/>
    <w:rsid w:val="001855CB"/>
    <w:rPr>
      <w:u w:val="single"/>
    </w:rPr>
  </w:style>
  <w:style w:type="paragraph" w:customStyle="1" w:styleId="MainHead">
    <w:name w:val="Main Head"/>
    <w:basedOn w:val="Normal"/>
    <w:rsid w:val="001855CB"/>
    <w:pPr>
      <w:keepNext/>
      <w:spacing w:after="240"/>
    </w:pPr>
    <w:rPr>
      <w:b/>
      <w:caps/>
    </w:rPr>
  </w:style>
  <w:style w:type="paragraph" w:customStyle="1" w:styleId="Equation">
    <w:name w:val="Equation"/>
    <w:basedOn w:val="Body"/>
    <w:rsid w:val="001855CB"/>
    <w:rPr>
      <w:sz w:val="24"/>
    </w:rPr>
  </w:style>
  <w:style w:type="paragraph" w:customStyle="1" w:styleId="Figure">
    <w:name w:val="Figure"/>
    <w:basedOn w:val="Copyright"/>
    <w:rsid w:val="00030174"/>
    <w:pPr>
      <w:spacing w:after="240"/>
    </w:pPr>
    <w:rPr>
      <w:sz w:val="20"/>
    </w:rPr>
  </w:style>
  <w:style w:type="paragraph" w:styleId="Footer">
    <w:name w:val="footer"/>
    <w:basedOn w:val="Normal"/>
    <w:link w:val="FooterChar"/>
    <w:uiPriority w:val="99"/>
    <w:rsid w:val="001855CB"/>
    <w:pPr>
      <w:tabs>
        <w:tab w:val="center" w:pos="4320"/>
        <w:tab w:val="right" w:pos="8640"/>
      </w:tabs>
    </w:pPr>
  </w:style>
  <w:style w:type="paragraph" w:customStyle="1" w:styleId="Head40">
    <w:name w:val="Head 4"/>
    <w:basedOn w:val="Head3"/>
    <w:rsid w:val="001855CB"/>
    <w:rPr>
      <w:u w:val="none"/>
    </w:rPr>
  </w:style>
  <w:style w:type="paragraph" w:styleId="Header">
    <w:name w:val="header"/>
    <w:basedOn w:val="Normal"/>
    <w:rsid w:val="001855CB"/>
    <w:pPr>
      <w:tabs>
        <w:tab w:val="center" w:pos="4320"/>
        <w:tab w:val="right" w:pos="8640"/>
      </w:tabs>
    </w:pPr>
  </w:style>
  <w:style w:type="paragraph" w:customStyle="1" w:styleId="Paper">
    <w:name w:val="Paper"/>
    <w:basedOn w:val="Normal"/>
    <w:rsid w:val="001855CB"/>
    <w:pPr>
      <w:spacing w:after="360" w:line="440" w:lineRule="exact"/>
      <w:jc w:val="right"/>
    </w:pPr>
    <w:rPr>
      <w:b/>
      <w:sz w:val="36"/>
    </w:rPr>
  </w:style>
  <w:style w:type="paragraph" w:styleId="Signature">
    <w:name w:val="Signature"/>
    <w:basedOn w:val="Normal"/>
    <w:rsid w:val="001855CB"/>
    <w:pPr>
      <w:ind w:left="4320"/>
    </w:pPr>
  </w:style>
  <w:style w:type="character" w:customStyle="1" w:styleId="Subscript">
    <w:name w:val="Subscript"/>
    <w:rsid w:val="001855CB"/>
    <w:rPr>
      <w:vertAlign w:val="subscript"/>
    </w:rPr>
  </w:style>
  <w:style w:type="character" w:customStyle="1" w:styleId="Superscript">
    <w:name w:val="Superscript"/>
    <w:rsid w:val="001855CB"/>
    <w:rPr>
      <w:vertAlign w:val="superscript"/>
    </w:rPr>
  </w:style>
  <w:style w:type="character" w:customStyle="1" w:styleId="Symbol">
    <w:name w:val="Symbol"/>
    <w:rsid w:val="001855CB"/>
    <w:rPr>
      <w:rFonts w:ascii="Symbol" w:hAnsi="Symbol"/>
    </w:rPr>
  </w:style>
  <w:style w:type="paragraph" w:customStyle="1" w:styleId="SymbolP">
    <w:name w:val="Symbol P"/>
    <w:basedOn w:val="Body"/>
    <w:rsid w:val="001855CB"/>
    <w:pPr>
      <w:tabs>
        <w:tab w:val="left" w:pos="720"/>
        <w:tab w:val="left" w:pos="3780"/>
      </w:tabs>
      <w:spacing w:after="0"/>
    </w:pPr>
    <w:rPr>
      <w:sz w:val="24"/>
    </w:rPr>
  </w:style>
  <w:style w:type="character" w:customStyle="1" w:styleId="BoldItal">
    <w:name w:val="BoldItal"/>
    <w:basedOn w:val="DefaultParagraphFont"/>
    <w:rsid w:val="001855CB"/>
    <w:rPr>
      <w:b/>
      <w:i/>
    </w:rPr>
  </w:style>
  <w:style w:type="character" w:customStyle="1" w:styleId="SubItal">
    <w:name w:val="SubItal"/>
    <w:rsid w:val="001855CB"/>
    <w:rPr>
      <w:i/>
      <w:vertAlign w:val="subscript"/>
    </w:rPr>
  </w:style>
  <w:style w:type="character" w:customStyle="1" w:styleId="SuperItal">
    <w:name w:val="SuperItal"/>
    <w:rsid w:val="001855CB"/>
    <w:rPr>
      <w:i/>
      <w:vertAlign w:val="superscript"/>
    </w:rPr>
  </w:style>
  <w:style w:type="character" w:customStyle="1" w:styleId="SymItal">
    <w:name w:val="SymItal"/>
    <w:rsid w:val="001855CB"/>
    <w:rPr>
      <w:rFonts w:ascii="Symbol" w:hAnsi="Symbol"/>
      <w:i/>
    </w:rPr>
  </w:style>
  <w:style w:type="character" w:styleId="Hyperlink">
    <w:name w:val="Hyperlink"/>
    <w:basedOn w:val="DefaultParagraphFont"/>
    <w:rsid w:val="00030174"/>
    <w:rPr>
      <w:color w:val="FF0080"/>
      <w:u w:val="single"/>
    </w:rPr>
  </w:style>
  <w:style w:type="character" w:styleId="FollowedHyperlink">
    <w:name w:val="FollowedHyperlink"/>
    <w:basedOn w:val="DefaultParagraphFont"/>
    <w:rsid w:val="00AC7B8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765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5F62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9E53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27CB6"/>
    <w:rPr>
      <w:rFonts w:ascii="Helvetica" w:hAnsi="Helvetica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AF2265"/>
    <w:pPr>
      <w:spacing w:after="200"/>
    </w:pPr>
    <w:rPr>
      <w:b/>
      <w:bCs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rsid w:val="00824426"/>
    <w:pPr>
      <w:ind w:left="720"/>
      <w:contextualSpacing/>
    </w:pPr>
  </w:style>
  <w:style w:type="paragraph" w:customStyle="1" w:styleId="Corpo">
    <w:name w:val="Corpo"/>
    <w:basedOn w:val="Body"/>
    <w:link w:val="CorpoChar"/>
    <w:qFormat/>
    <w:rsid w:val="00AF2265"/>
    <w:rPr>
      <w:rFonts w:cs="Helvetica"/>
      <w:sz w:val="18"/>
      <w:lang w:val="pt-BR"/>
    </w:rPr>
  </w:style>
  <w:style w:type="paragraph" w:customStyle="1" w:styleId="lista">
    <w:name w:val="lista"/>
    <w:basedOn w:val="UnordList"/>
    <w:link w:val="listaChar"/>
    <w:qFormat/>
    <w:rsid w:val="00AF2265"/>
    <w:pPr>
      <w:numPr>
        <w:numId w:val="1"/>
      </w:numPr>
      <w:spacing w:after="240"/>
      <w:ind w:left="357" w:hanging="357"/>
      <w:contextualSpacing/>
    </w:pPr>
    <w:rPr>
      <w:sz w:val="18"/>
      <w:lang w:val="pt-BR"/>
    </w:rPr>
  </w:style>
  <w:style w:type="character" w:customStyle="1" w:styleId="BodyChar">
    <w:name w:val="Body Char"/>
    <w:basedOn w:val="DefaultParagraphFont"/>
    <w:link w:val="Body"/>
    <w:rsid w:val="0086180E"/>
    <w:rPr>
      <w:rFonts w:ascii="Helvetica" w:hAnsi="Helvetica"/>
      <w:lang w:val="en-US" w:eastAsia="en-US"/>
    </w:rPr>
  </w:style>
  <w:style w:type="character" w:customStyle="1" w:styleId="CorpoChar">
    <w:name w:val="Corpo Char"/>
    <w:basedOn w:val="BodyChar"/>
    <w:link w:val="Corpo"/>
    <w:rsid w:val="00AF2265"/>
    <w:rPr>
      <w:rFonts w:ascii="Helvetica" w:hAnsi="Helvetica" w:cs="Helvetica"/>
      <w:sz w:val="18"/>
      <w:lang w:val="en-US" w:eastAsia="en-US"/>
    </w:rPr>
  </w:style>
  <w:style w:type="paragraph" w:customStyle="1" w:styleId="listanumerada">
    <w:name w:val="lista numerada"/>
    <w:basedOn w:val="OrdList"/>
    <w:link w:val="listanumeradaChar"/>
    <w:qFormat/>
    <w:rsid w:val="00AF2265"/>
    <w:pPr>
      <w:numPr>
        <w:numId w:val="2"/>
      </w:numPr>
      <w:spacing w:after="240"/>
      <w:ind w:left="357" w:hanging="357"/>
      <w:contextualSpacing/>
      <w:jc w:val="both"/>
    </w:pPr>
    <w:rPr>
      <w:sz w:val="18"/>
      <w:lang w:val="pt-BR"/>
    </w:rPr>
  </w:style>
  <w:style w:type="character" w:customStyle="1" w:styleId="UnordListChar">
    <w:name w:val="Unord List Char"/>
    <w:basedOn w:val="BodyChar"/>
    <w:link w:val="UnordList"/>
    <w:rsid w:val="0086180E"/>
    <w:rPr>
      <w:rFonts w:ascii="Helvetica" w:hAnsi="Helvetica"/>
      <w:lang w:val="en-US" w:eastAsia="en-US"/>
    </w:rPr>
  </w:style>
  <w:style w:type="character" w:customStyle="1" w:styleId="listaChar">
    <w:name w:val="lista Char"/>
    <w:basedOn w:val="UnordListChar"/>
    <w:link w:val="lista"/>
    <w:rsid w:val="00AF2265"/>
    <w:rPr>
      <w:rFonts w:ascii="Helvetica" w:hAnsi="Helvetica"/>
      <w:sz w:val="18"/>
      <w:lang w:val="en-US" w:eastAsia="en-US"/>
    </w:rPr>
  </w:style>
  <w:style w:type="paragraph" w:customStyle="1" w:styleId="Ttuloprincipal">
    <w:name w:val="Título principal"/>
    <w:basedOn w:val="Corpo"/>
    <w:link w:val="TtuloprincipalChar"/>
    <w:qFormat/>
    <w:rsid w:val="000C3681"/>
    <w:pPr>
      <w:spacing w:after="360"/>
      <w:jc w:val="right"/>
    </w:pPr>
    <w:rPr>
      <w:b/>
      <w:sz w:val="36"/>
      <w:szCs w:val="36"/>
    </w:rPr>
  </w:style>
  <w:style w:type="character" w:customStyle="1" w:styleId="OrdListChar">
    <w:name w:val="Ord List Char"/>
    <w:basedOn w:val="UnordListChar"/>
    <w:link w:val="OrdList"/>
    <w:rsid w:val="0086180E"/>
    <w:rPr>
      <w:rFonts w:ascii="Helvetica" w:hAnsi="Helvetica"/>
      <w:lang w:val="en-US" w:eastAsia="en-US"/>
    </w:rPr>
  </w:style>
  <w:style w:type="character" w:customStyle="1" w:styleId="listanumeradaChar">
    <w:name w:val="lista numerada Char"/>
    <w:basedOn w:val="OrdListChar"/>
    <w:link w:val="listanumerada"/>
    <w:rsid w:val="00AF2265"/>
    <w:rPr>
      <w:rFonts w:ascii="Helvetica" w:hAnsi="Helvetica"/>
      <w:sz w:val="18"/>
      <w:lang w:val="en-US" w:eastAsia="en-US"/>
    </w:rPr>
  </w:style>
  <w:style w:type="character" w:customStyle="1" w:styleId="TtuloprincipalChar">
    <w:name w:val="Título principal Char"/>
    <w:basedOn w:val="CorpoChar"/>
    <w:link w:val="Ttuloprincipal"/>
    <w:rsid w:val="000C3681"/>
    <w:rPr>
      <w:rFonts w:ascii="Helvetica" w:hAnsi="Helvetica" w:cs="Helvetica"/>
      <w:b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ida\Downloads\wordtemp3-22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E88A0-3318-4E22-8366-86DE8DE6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wordtemp3-22</Template>
  <TotalTime>102</TotalTime>
  <Pages>6</Pages>
  <Words>1776</Words>
  <Characters>10088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Paper Number</vt:lpstr>
      <vt:lpstr>Paper Number</vt:lpstr>
    </vt:vector>
  </TitlesOfParts>
  <Company>SAE International</Company>
  <LinksUpToDate>false</LinksUpToDate>
  <CharactersWithSpaces>11841</CharactersWithSpaces>
  <SharedDoc>false</SharedDoc>
  <HLinks>
    <vt:vector size="6" baseType="variant">
      <vt:variant>
        <vt:i4>1114157</vt:i4>
      </vt:variant>
      <vt:variant>
        <vt:i4>0</vt:i4>
      </vt:variant>
      <vt:variant>
        <vt:i4>0</vt:i4>
      </vt:variant>
      <vt:variant>
        <vt:i4>5</vt:i4>
      </vt:variant>
      <vt:variant>
        <vt:lpwstr>ftp://papers:papers@www.sae.org/papers/incoming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Number</dc:title>
  <dc:creator>Jackson</dc:creator>
  <cp:lastModifiedBy>Gustavo Araujo</cp:lastModifiedBy>
  <cp:revision>5</cp:revision>
  <cp:lastPrinted>2016-12-20T16:49:00Z</cp:lastPrinted>
  <dcterms:created xsi:type="dcterms:W3CDTF">2021-11-19T00:50:00Z</dcterms:created>
  <dcterms:modified xsi:type="dcterms:W3CDTF">2022-06-01T17:26:00Z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11530c-902c-4b75-8616-d6c82cd1332a_Enabled">
    <vt:lpwstr>true</vt:lpwstr>
  </property>
  <property fmtid="{D5CDD505-2E9C-101B-9397-08002B2CF9AE}" pid="3" name="MSIP_Label_9811530c-902c-4b75-8616-d6c82cd1332a_SetDate">
    <vt:lpwstr>2021-11-19T00:44:04Z</vt:lpwstr>
  </property>
  <property fmtid="{D5CDD505-2E9C-101B-9397-08002B2CF9AE}" pid="4" name="MSIP_Label_9811530c-902c-4b75-8616-d6c82cd1332a_Method">
    <vt:lpwstr>Standard</vt:lpwstr>
  </property>
  <property fmtid="{D5CDD505-2E9C-101B-9397-08002B2CF9AE}" pid="5" name="MSIP_Label_9811530c-902c-4b75-8616-d6c82cd1332a_Name">
    <vt:lpwstr>9811530c-902c-4b75-8616-d6c82cd1332a</vt:lpwstr>
  </property>
  <property fmtid="{D5CDD505-2E9C-101B-9397-08002B2CF9AE}" pid="6" name="MSIP_Label_9811530c-902c-4b75-8616-d6c82cd1332a_SiteId">
    <vt:lpwstr>bf86fbdb-f8c2-440e-923c-05a60dc2bc9b</vt:lpwstr>
  </property>
  <property fmtid="{D5CDD505-2E9C-101B-9397-08002B2CF9AE}" pid="7" name="MSIP_Label_9811530c-902c-4b75-8616-d6c82cd1332a_ActionId">
    <vt:lpwstr>8515f9f1-0150-44ee-b9b8-879751578e4f</vt:lpwstr>
  </property>
  <property fmtid="{D5CDD505-2E9C-101B-9397-08002B2CF9AE}" pid="8" name="MSIP_Label_9811530c-902c-4b75-8616-d6c82cd1332a_ContentBits">
    <vt:lpwstr>0</vt:lpwstr>
  </property>
</Properties>
</file>